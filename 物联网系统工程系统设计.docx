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639" w:rsidRDefault="00B31639" w:rsidP="002B7EDF">
      <w:pPr>
        <w:pStyle w:val="Heading2"/>
      </w:pPr>
      <w:r>
        <w:rPr>
          <w:rFonts w:hint="eastAsia"/>
        </w:rPr>
        <w:t>总体设计</w:t>
      </w:r>
    </w:p>
    <w:p w:rsidR="00B31639" w:rsidRPr="005D2D74" w:rsidRDefault="00B31639" w:rsidP="005D2D74">
      <w:r>
        <w:tab/>
      </w:r>
      <w:r>
        <w:rPr>
          <w:rFonts w:hint="eastAsia"/>
        </w:rPr>
        <w:t>环境监测调控系统主要由硬件和软件组成，硬件是整个系统工作的基础，监测数据和调控的功能，软件是整个系统工作的指挥和处理。软件和硬件的结合实现了一个智能化的环境监测，程序远程智能调控报警记录功能，对所监测环境的测控。</w:t>
      </w:r>
    </w:p>
    <w:p w:rsidR="00B31639" w:rsidRDefault="00B31639" w:rsidP="002B7EDF">
      <w:pPr>
        <w:pStyle w:val="Heading3"/>
      </w:pPr>
      <w:r>
        <w:rPr>
          <w:rFonts w:hint="eastAsia"/>
        </w:rPr>
        <w:t>硬件系统总体设计</w:t>
      </w:r>
    </w:p>
    <w:p w:rsidR="00B31639" w:rsidRDefault="00B31639" w:rsidP="002B7EDF">
      <w:r>
        <w:tab/>
      </w:r>
      <w:r>
        <w:rPr>
          <w:rFonts w:hint="eastAsia"/>
        </w:rPr>
        <w:t>硬件系统主要由温度、湿度、气体、光照等传感器获取监测环境的数据，通过树莓派的处理后传输到用户界面端显示所测数据，也有</w:t>
      </w:r>
      <w:r>
        <w:t>LCD</w:t>
      </w:r>
      <w:r>
        <w:rPr>
          <w:rFonts w:hint="eastAsia"/>
        </w:rPr>
        <w:t>液晶显示屏显示当前环境的数据。同时树莓派随时获取用户的操作输入或者根据智能系统的设置，调控相应的模块，如调控风扇，灯光等。</w:t>
      </w:r>
    </w:p>
    <w:p w:rsidR="00B31639" w:rsidRDefault="00B31639" w:rsidP="005D2D74">
      <w:pPr>
        <w:pStyle w:val="Heading4"/>
      </w:pPr>
      <w:r>
        <w:rPr>
          <w:rFonts w:hint="eastAsia"/>
        </w:rPr>
        <w:t>主要硬件</w:t>
      </w:r>
    </w:p>
    <w:p w:rsidR="00B31639" w:rsidRPr="005D2D74" w:rsidRDefault="00B31639" w:rsidP="005D2D74">
      <w:r>
        <w:tab/>
      </w:r>
      <w:r>
        <w:rPr>
          <w:rFonts w:hint="eastAsia"/>
        </w:rPr>
        <w:t>树莓派，</w:t>
      </w:r>
      <w:r>
        <w:t>USB</w:t>
      </w:r>
      <w:r>
        <w:rPr>
          <w:rFonts w:hint="eastAsia"/>
        </w:rPr>
        <w:t>无线网卡，温湿度检测传感器</w:t>
      </w:r>
      <w:r>
        <w:t>DHT11</w:t>
      </w:r>
      <w:r>
        <w:rPr>
          <w:rFonts w:hint="eastAsia"/>
        </w:rPr>
        <w:t>，气体传感器</w:t>
      </w:r>
      <w:r>
        <w:t>MQ-135</w:t>
      </w:r>
      <w:r>
        <w:rPr>
          <w:rFonts w:hint="eastAsia"/>
        </w:rPr>
        <w:t>，可调控风扇，光敏传感器，</w:t>
      </w:r>
      <w:r w:rsidRPr="00DD0E85">
        <w:t>LCD</w:t>
      </w:r>
      <w:smartTag w:uri="urn:schemas-microsoft-com:office:smarttags" w:element="chmetcnv">
        <w:smartTagPr>
          <w:attr w:name="TCSC" w:val="0"/>
          <w:attr w:name="NumberType" w:val="1"/>
          <w:attr w:name="Negative" w:val="False"/>
          <w:attr w:name="HasSpace" w:val="False"/>
          <w:attr w:name="SourceValue" w:val="1602"/>
          <w:attr w:name="UnitName" w:val="a"/>
        </w:smartTagPr>
        <w:r w:rsidRPr="00DD0E85">
          <w:t>1602A</w:t>
        </w:r>
      </w:smartTag>
      <w:r>
        <w:rPr>
          <w:rFonts w:hint="eastAsia"/>
        </w:rPr>
        <w:t>显示屏，</w:t>
      </w:r>
      <w:r>
        <w:t>LED</w:t>
      </w:r>
      <w:r>
        <w:rPr>
          <w:rFonts w:hint="eastAsia"/>
        </w:rPr>
        <w:t>彩色灯。</w:t>
      </w:r>
    </w:p>
    <w:p w:rsidR="00B31639" w:rsidRPr="002B7EDF" w:rsidRDefault="00B31639" w:rsidP="002B7EDF">
      <w:pPr>
        <w:pStyle w:val="Heading3"/>
      </w:pPr>
      <w:r>
        <w:rPr>
          <w:rFonts w:hint="eastAsia"/>
        </w:rPr>
        <w:t>软件系统总体设计</w:t>
      </w:r>
    </w:p>
    <w:p w:rsidR="00B31639" w:rsidRDefault="00B31639" w:rsidP="0084442D">
      <w:r>
        <w:tab/>
      </w:r>
      <w:r>
        <w:rPr>
          <w:rFonts w:hint="eastAsia"/>
        </w:rPr>
        <w:t>软件系统主要由树莓派作为数据处理系统中心和服务器，将数据显示在网页上。用户可以获得环境监测系统监测所得的数据的图表，同时也可以通过不同的操作对环境进行调控。</w:t>
      </w:r>
    </w:p>
    <w:p w:rsidR="00B31639" w:rsidRDefault="00B31639" w:rsidP="005D2D74">
      <w:pPr>
        <w:pStyle w:val="Heading4"/>
      </w:pPr>
      <w:r>
        <w:rPr>
          <w:rFonts w:hint="eastAsia"/>
        </w:rPr>
        <w:t>软件系统主要框架及功能</w:t>
      </w:r>
    </w:p>
    <w:p w:rsidR="00B31639" w:rsidRDefault="00B31639" w:rsidP="005D2D74">
      <w:r>
        <w:tab/>
      </w:r>
      <w:r>
        <w:rPr>
          <w:rFonts w:hint="eastAsia"/>
        </w:rPr>
        <w:t>监测系统使用</w:t>
      </w:r>
      <w:r>
        <w:t>python</w:t>
      </w:r>
      <w:r>
        <w:rPr>
          <w:rFonts w:hint="eastAsia"/>
        </w:rPr>
        <w:t>语言的</w:t>
      </w:r>
      <w:r>
        <w:t>flask</w:t>
      </w:r>
      <w:r>
        <w:rPr>
          <w:rFonts w:hint="eastAsia"/>
        </w:rPr>
        <w:t>框架作为用户操作页面，显示监测模块监测所得数据，用户登录后可以对已经授权允许的硬件进行调控的设置。</w:t>
      </w:r>
    </w:p>
    <w:p w:rsidR="00B31639" w:rsidRDefault="00B31639" w:rsidP="005D2D74">
      <w:r>
        <w:tab/>
      </w:r>
      <w:r>
        <w:rPr>
          <w:rFonts w:hint="eastAsia"/>
        </w:rPr>
        <w:t>树莓派的程序对</w:t>
      </w:r>
      <w:r>
        <w:t>LCD</w:t>
      </w:r>
      <w:r>
        <w:rPr>
          <w:rFonts w:hint="eastAsia"/>
        </w:rPr>
        <w:t>初始化，然后进行温度和湿度还有气体状态的显示，通过用户的设置温湿度的上下限，当超出界限时显示报警，</w:t>
      </w:r>
      <w:r>
        <w:t>led</w:t>
      </w:r>
      <w:r>
        <w:rPr>
          <w:rFonts w:hint="eastAsia"/>
        </w:rPr>
        <w:t>灯亮报警。</w:t>
      </w:r>
    </w:p>
    <w:p w:rsidR="00B31639" w:rsidRDefault="00B31639" w:rsidP="005D2D74"/>
    <w:p w:rsidR="00B31639" w:rsidRDefault="00B31639" w:rsidP="005D2D74">
      <w:pPr>
        <w:pStyle w:val="Heading2"/>
      </w:pPr>
      <w:r>
        <w:rPr>
          <w:rFonts w:hint="eastAsia"/>
        </w:rPr>
        <w:t>系统详细设计</w:t>
      </w:r>
    </w:p>
    <w:p w:rsidR="00B31639" w:rsidRDefault="00B31639" w:rsidP="005D2D74">
      <w:pPr>
        <w:pStyle w:val="Heading3"/>
      </w:pPr>
      <w:r>
        <w:rPr>
          <w:rFonts w:hint="eastAsia"/>
        </w:rPr>
        <w:t>硬件系统详细设计</w:t>
      </w:r>
    </w:p>
    <w:p w:rsidR="00B31639" w:rsidRDefault="00B31639" w:rsidP="005D2D74">
      <w:pPr>
        <w:pStyle w:val="Heading4"/>
      </w:pPr>
      <w:r>
        <w:rPr>
          <w:rFonts w:hint="eastAsia"/>
        </w:rPr>
        <w:t>硬件简介：</w:t>
      </w:r>
    </w:p>
    <w:p w:rsidR="00B31639" w:rsidRDefault="00B31639" w:rsidP="00806ABE">
      <w:pPr>
        <w:pStyle w:val="Heading5"/>
        <w:numPr>
          <w:ilvl w:val="0"/>
          <w:numId w:val="7"/>
        </w:numPr>
      </w:pPr>
      <w:r>
        <w:rPr>
          <w:rFonts w:hint="eastAsia"/>
        </w:rPr>
        <w:t>树莓派</w:t>
      </w:r>
      <w:r>
        <w:t>2</w:t>
      </w:r>
      <w:r>
        <w:rPr>
          <w:rFonts w:hint="eastAsia"/>
        </w:rPr>
        <w:t>代</w:t>
      </w:r>
      <w:r>
        <w:t>/3</w:t>
      </w:r>
      <w:r>
        <w:rPr>
          <w:rFonts w:hint="eastAsia"/>
        </w:rPr>
        <w:t>代</w:t>
      </w:r>
    </w:p>
    <w:p w:rsidR="00B31639" w:rsidRDefault="00B31639" w:rsidP="005D2D74">
      <w:pPr>
        <w:jc w:val="center"/>
      </w:pPr>
      <w:r w:rsidRPr="001323A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alt="https://timgsa.baidu.com/timg?image&amp;quality=80&amp;size=b9999_10000&amp;sec=1514893600268&amp;di=1a38594743b24dbf74bfb349a4b5ad4a&amp;imgtype=0&amp;src=http%3A%2F%2Fdimg.cnlist.org%2Fthumbnail%2Forigin%2F4a814351b14082dc256464583fce0b06.jpg" style="width:192pt;height:116.25pt;visibility:visible">
            <v:imagedata r:id="rId5" o:title=""/>
          </v:shape>
        </w:pict>
      </w:r>
    </w:p>
    <w:p w:rsidR="00B31639" w:rsidRDefault="00B31639" w:rsidP="00F26934">
      <w:pPr>
        <w:ind w:leftChars="200" w:left="31680" w:firstLine="420"/>
      </w:pPr>
      <w:r w:rsidRPr="005D2D74">
        <w:rPr>
          <w:rFonts w:hint="eastAsia"/>
        </w:rPr>
        <w:t>树莓派</w:t>
      </w:r>
      <w:r w:rsidRPr="005D2D74">
        <w:t>Raspberry PI</w:t>
      </w:r>
      <w:r w:rsidRPr="005D2D74">
        <w:rPr>
          <w:rFonts w:hint="eastAsia"/>
        </w:rPr>
        <w:t>是一个采用</w:t>
      </w:r>
      <w:r w:rsidRPr="005D2D74">
        <w:t>ARM</w:t>
      </w:r>
      <w:r w:rsidRPr="005D2D74">
        <w:rPr>
          <w:rFonts w:hint="eastAsia"/>
        </w:rPr>
        <w:t>架构的开放式嵌入式系统，外形小巧，却具有强大的系统功能和接口资源。它是以</w:t>
      </w:r>
      <w:r w:rsidRPr="005D2D74">
        <w:t>ARM11</w:t>
      </w:r>
      <w:r w:rsidRPr="005D2D74">
        <w:rPr>
          <w:rFonts w:hint="eastAsia"/>
        </w:rPr>
        <w:t>处理器为核心的单板计算机，拥有</w:t>
      </w:r>
      <w:r w:rsidRPr="005D2D74">
        <w:t>256MB</w:t>
      </w:r>
      <w:r w:rsidRPr="005D2D74">
        <w:rPr>
          <w:rFonts w:hint="eastAsia"/>
        </w:rPr>
        <w:t>、</w:t>
      </w:r>
      <w:r w:rsidRPr="005D2D74">
        <w:t xml:space="preserve"> 512MB</w:t>
      </w:r>
      <w:r w:rsidRPr="005D2D74">
        <w:rPr>
          <w:rFonts w:hint="eastAsia"/>
        </w:rPr>
        <w:t>甚至</w:t>
      </w:r>
      <w:smartTag w:uri="urn:schemas-microsoft-com:office:smarttags" w:element="chmetcnv">
        <w:smartTagPr>
          <w:attr w:name="TCSC" w:val="0"/>
          <w:attr w:name="NumberType" w:val="1"/>
          <w:attr w:name="Negative" w:val="False"/>
          <w:attr w:name="HasSpace" w:val="False"/>
          <w:attr w:name="SourceValue" w:val="1"/>
          <w:attr w:name="UnitName" w:val="g"/>
        </w:smartTagPr>
        <w:r w:rsidRPr="005D2D74">
          <w:t>1G</w:t>
        </w:r>
      </w:smartTag>
      <w:r w:rsidRPr="005D2D74">
        <w:rPr>
          <w:rFonts w:hint="eastAsia"/>
        </w:rPr>
        <w:t>的内存，具有</w:t>
      </w:r>
      <w:r w:rsidRPr="005D2D74">
        <w:t>USB</w:t>
      </w:r>
      <w:r w:rsidRPr="005D2D74">
        <w:rPr>
          <w:rFonts w:hint="eastAsia"/>
        </w:rPr>
        <w:t>接口、快速以太网接口、</w:t>
      </w:r>
      <w:r w:rsidRPr="005D2D74">
        <w:t>SD</w:t>
      </w:r>
      <w:r w:rsidRPr="005D2D74">
        <w:rPr>
          <w:rFonts w:hint="eastAsia"/>
        </w:rPr>
        <w:t>插槽、</w:t>
      </w:r>
      <w:r w:rsidRPr="005D2D74">
        <w:t>HDMI</w:t>
      </w:r>
      <w:r w:rsidRPr="005D2D74">
        <w:rPr>
          <w:rFonts w:hint="eastAsia"/>
        </w:rPr>
        <w:t>输出接口。树莓派小巧玲珑，能提供</w:t>
      </w:r>
      <w:r w:rsidRPr="005D2D74">
        <w:t xml:space="preserve"> 1080p </w:t>
      </w:r>
      <w:r w:rsidRPr="005D2D74">
        <w:rPr>
          <w:rFonts w:hint="eastAsia"/>
        </w:rPr>
        <w:t>全高清影像输出。在搭载基于</w:t>
      </w:r>
      <w:r w:rsidRPr="005D2D74">
        <w:t>ARM</w:t>
      </w:r>
      <w:r w:rsidRPr="005D2D74">
        <w:rPr>
          <w:rFonts w:hint="eastAsia"/>
        </w:rPr>
        <w:t>的</w:t>
      </w:r>
      <w:r w:rsidRPr="005D2D74">
        <w:t>Debian</w:t>
      </w:r>
      <w:r w:rsidRPr="005D2D74">
        <w:rPr>
          <w:rFonts w:hint="eastAsia"/>
        </w:rPr>
        <w:t>和</w:t>
      </w:r>
      <w:r w:rsidRPr="005D2D74">
        <w:t>Arch</w:t>
      </w:r>
      <w:r w:rsidRPr="005D2D74">
        <w:rPr>
          <w:rFonts w:hint="eastAsia"/>
        </w:rPr>
        <w:t>等</w:t>
      </w:r>
      <w:r w:rsidRPr="005D2D74">
        <w:t>Linux</w:t>
      </w:r>
      <w:r w:rsidRPr="005D2D74">
        <w:rPr>
          <w:rFonts w:hint="eastAsia"/>
        </w:rPr>
        <w:t>的发行版后，便可使用大量现有的软件库，使用大量的开源软件，也便于实行开发扩展。</w:t>
      </w:r>
    </w:p>
    <w:p w:rsidR="00B31639" w:rsidRDefault="00B31639" w:rsidP="00F26934">
      <w:pPr>
        <w:ind w:leftChars="200" w:left="31680" w:firstLine="420"/>
      </w:pPr>
      <w:r w:rsidRPr="005D2D74">
        <w:rPr>
          <w:rFonts w:hint="eastAsia"/>
        </w:rPr>
        <w:t>树莓派支持多种语言进行应用开发，包括</w:t>
      </w:r>
      <w:r w:rsidRPr="005D2D74">
        <w:t>C</w:t>
      </w:r>
      <w:r w:rsidRPr="005D2D74">
        <w:rPr>
          <w:rFonts w:hint="eastAsia"/>
        </w:rPr>
        <w:t>语言和</w:t>
      </w:r>
      <w:r w:rsidRPr="005D2D74">
        <w:t>Python</w:t>
      </w:r>
      <w:r w:rsidRPr="005D2D74">
        <w:rPr>
          <w:rFonts w:hint="eastAsia"/>
        </w:rPr>
        <w:t>脚本等。树莓派预装了</w:t>
      </w:r>
      <w:r w:rsidRPr="005D2D74">
        <w:t>Python</w:t>
      </w:r>
      <w:r w:rsidRPr="005D2D74">
        <w:rPr>
          <w:rFonts w:hint="eastAsia"/>
        </w:rPr>
        <w:t>运行环境，由于</w:t>
      </w:r>
      <w:r w:rsidRPr="005D2D74">
        <w:t>Python</w:t>
      </w:r>
      <w:r w:rsidRPr="005D2D74">
        <w:rPr>
          <w:rFonts w:hint="eastAsia"/>
        </w:rPr>
        <w:t>语言的简单易用，使得</w:t>
      </w:r>
      <w:r w:rsidRPr="005D2D74">
        <w:t>Python</w:t>
      </w:r>
      <w:r w:rsidRPr="005D2D74">
        <w:rPr>
          <w:rFonts w:hint="eastAsia"/>
        </w:rPr>
        <w:t>开发在树莓派上非常流行。</w:t>
      </w:r>
      <w:r w:rsidRPr="005D2D74">
        <w:t>Python</w:t>
      </w:r>
      <w:r w:rsidRPr="005D2D74">
        <w:rPr>
          <w:rFonts w:hint="eastAsia"/>
        </w:rPr>
        <w:t>是一门解释型语言，这意味着代码运行前不需要编译，即程序直接执行而不需要编译为机器语言，</w:t>
      </w:r>
      <w:r w:rsidRPr="005D2D74">
        <w:t>Python</w:t>
      </w:r>
      <w:r w:rsidRPr="005D2D74">
        <w:rPr>
          <w:rFonts w:hint="eastAsia"/>
        </w:rPr>
        <w:t>用在树莓派上进行编程开发就非常方便</w:t>
      </w:r>
    </w:p>
    <w:p w:rsidR="00B31639" w:rsidRDefault="00B31639" w:rsidP="00806ABE">
      <w:pPr>
        <w:pStyle w:val="Heading5"/>
        <w:numPr>
          <w:ilvl w:val="0"/>
          <w:numId w:val="7"/>
        </w:numPr>
      </w:pPr>
      <w:r>
        <w:rPr>
          <w:rFonts w:hint="eastAsia"/>
        </w:rPr>
        <w:t>温湿度传感器</w:t>
      </w:r>
      <w:r>
        <w:t>DHT11</w:t>
      </w:r>
    </w:p>
    <w:p w:rsidR="00B31639" w:rsidRDefault="00B31639" w:rsidP="005D2D74">
      <w:pPr>
        <w:jc w:val="center"/>
      </w:pPr>
      <w:r w:rsidRPr="001323A0">
        <w:rPr>
          <w:noProof/>
        </w:rPr>
        <w:pict>
          <v:shape id="图片 1" o:spid="_x0000_i1026" type="#_x0000_t75" style="width:135pt;height:135.75pt;visibility:visible">
            <v:imagedata r:id="rId6" o:title=""/>
          </v:shape>
        </w:pict>
      </w:r>
    </w:p>
    <w:p w:rsidR="00B31639" w:rsidRDefault="00B31639" w:rsidP="00F26934">
      <w:pPr>
        <w:ind w:leftChars="202" w:left="31680" w:firstLine="420"/>
      </w:pPr>
      <w:r>
        <w:t xml:space="preserve">DHT11 </w:t>
      </w:r>
      <w:r>
        <w:rPr>
          <w:rFonts w:hint="eastAsia"/>
        </w:rPr>
        <w:t>数字温湿度传感器是一款含有已校准数字信号输出的温湿度复合传感器。它应用专用的数字模块采集技术和温湿度传感技术，确保产品具有枀高的可靠性与卓越的长期稳定性。</w:t>
      </w:r>
    </w:p>
    <w:p w:rsidR="00B31639" w:rsidRDefault="00B31639" w:rsidP="005D2D74">
      <w:pPr>
        <w:ind w:left="420"/>
      </w:pPr>
      <w:r>
        <w:rPr>
          <w:rFonts w:hint="eastAsia"/>
        </w:rPr>
        <w:t>参数如下：</w:t>
      </w:r>
    </w:p>
    <w:p w:rsidR="00B31639" w:rsidRDefault="00B31639" w:rsidP="005D2D74">
      <w:pPr>
        <w:ind w:left="420"/>
      </w:pPr>
      <w:r>
        <w:t xml:space="preserve">1 </w:t>
      </w:r>
      <w:r>
        <w:rPr>
          <w:rFonts w:hint="eastAsia"/>
        </w:rPr>
        <w:t>可以检测周围环境的湿度和温度</w:t>
      </w:r>
    </w:p>
    <w:p w:rsidR="00B31639" w:rsidRDefault="00B31639" w:rsidP="005D2D74">
      <w:pPr>
        <w:ind w:left="420"/>
      </w:pPr>
      <w:r>
        <w:t xml:space="preserve">2 </w:t>
      </w:r>
      <w:r>
        <w:rPr>
          <w:rFonts w:hint="eastAsia"/>
        </w:rPr>
        <w:t>传感器采用</w:t>
      </w:r>
      <w:r>
        <w:t>DHT11</w:t>
      </w:r>
    </w:p>
    <w:p w:rsidR="00B31639" w:rsidRDefault="00B31639" w:rsidP="005D2D74">
      <w:pPr>
        <w:ind w:left="420"/>
      </w:pPr>
      <w:r>
        <w:t xml:space="preserve">3 </w:t>
      </w:r>
      <w:r>
        <w:rPr>
          <w:rFonts w:hint="eastAsia"/>
        </w:rPr>
        <w:t>湿度测量范围：</w:t>
      </w:r>
      <w:r>
        <w:t>20%-95%</w:t>
      </w:r>
      <w:r>
        <w:rPr>
          <w:rFonts w:hint="eastAsia"/>
        </w:rPr>
        <w:t>（</w:t>
      </w:r>
      <w:r>
        <w:t xml:space="preserve">0 </w:t>
      </w:r>
      <w:r>
        <w:rPr>
          <w:rFonts w:hint="eastAsia"/>
        </w:rPr>
        <w:t>度</w:t>
      </w:r>
      <w:r>
        <w:t xml:space="preserve">-50 </w:t>
      </w:r>
      <w:r>
        <w:rPr>
          <w:rFonts w:hint="eastAsia"/>
        </w:rPr>
        <w:t>度范围）湿度测量误差：</w:t>
      </w:r>
      <w:r>
        <w:t>+-5%</w:t>
      </w:r>
    </w:p>
    <w:p w:rsidR="00B31639" w:rsidRDefault="00B31639" w:rsidP="005D2D74">
      <w:pPr>
        <w:ind w:left="420"/>
      </w:pPr>
      <w:r>
        <w:t xml:space="preserve">4 </w:t>
      </w:r>
      <w:r>
        <w:rPr>
          <w:rFonts w:hint="eastAsia"/>
        </w:rPr>
        <w:t>温度测量范围：</w:t>
      </w:r>
      <w:r>
        <w:t xml:space="preserve">0 </w:t>
      </w:r>
      <w:r>
        <w:rPr>
          <w:rFonts w:hint="eastAsia"/>
        </w:rPr>
        <w:t>度</w:t>
      </w:r>
      <w:r>
        <w:t xml:space="preserve">-50 </w:t>
      </w:r>
      <w:r>
        <w:rPr>
          <w:rFonts w:hint="eastAsia"/>
        </w:rPr>
        <w:t>度温度测量误差：</w:t>
      </w:r>
      <w:r>
        <w:t xml:space="preserve">+-2 </w:t>
      </w:r>
      <w:r>
        <w:rPr>
          <w:rFonts w:hint="eastAsia"/>
        </w:rPr>
        <w:t>度</w:t>
      </w:r>
    </w:p>
    <w:p w:rsidR="00B31639" w:rsidRDefault="00B31639" w:rsidP="005D2D74">
      <w:pPr>
        <w:ind w:left="420"/>
      </w:pPr>
      <w:r>
        <w:t xml:space="preserve">4 </w:t>
      </w:r>
      <w:r>
        <w:rPr>
          <w:rFonts w:hint="eastAsia"/>
        </w:rPr>
        <w:t>工作电压</w:t>
      </w:r>
      <w:r>
        <w:t>3.3V-5V</w:t>
      </w:r>
    </w:p>
    <w:p w:rsidR="00B31639" w:rsidRDefault="00B31639" w:rsidP="005D2D74">
      <w:pPr>
        <w:ind w:left="420"/>
      </w:pPr>
      <w:r>
        <w:t xml:space="preserve">5 </w:t>
      </w:r>
      <w:r>
        <w:rPr>
          <w:rFonts w:hint="eastAsia"/>
        </w:rPr>
        <w:t>输出形式：数字输出</w:t>
      </w:r>
    </w:p>
    <w:p w:rsidR="00B31639" w:rsidRDefault="00B31639" w:rsidP="005D2D74">
      <w:pPr>
        <w:ind w:left="420"/>
      </w:pPr>
      <w:r>
        <w:t xml:space="preserve">6 </w:t>
      </w:r>
      <w:r>
        <w:rPr>
          <w:rFonts w:hint="eastAsia"/>
        </w:rPr>
        <w:t>设有固定螺栓孔，方便安装</w:t>
      </w:r>
    </w:p>
    <w:p w:rsidR="00B31639" w:rsidRDefault="00B31639" w:rsidP="005D2D74">
      <w:pPr>
        <w:ind w:left="420"/>
      </w:pPr>
      <w:r>
        <w:t xml:space="preserve">7 </w:t>
      </w:r>
      <w:r>
        <w:rPr>
          <w:rFonts w:hint="eastAsia"/>
        </w:rPr>
        <w:t>小板</w:t>
      </w:r>
      <w:r>
        <w:t xml:space="preserve">PCB </w:t>
      </w:r>
      <w:r>
        <w:rPr>
          <w:rFonts w:hint="eastAsia"/>
        </w:rPr>
        <w:t>尺寸：</w:t>
      </w:r>
      <w:smartTag w:uri="urn:schemas-microsoft-com:office:smarttags" w:element="chmetcnv">
        <w:smartTagPr>
          <w:attr w:name="TCSC" w:val="0"/>
          <w:attr w:name="NumberType" w:val="1"/>
          <w:attr w:name="Negative" w:val="False"/>
          <w:attr w:name="HasSpace" w:val="False"/>
          <w:attr w:name="SourceValue" w:val="3.2"/>
          <w:attr w:name="UnitName" w:val="cm"/>
        </w:smartTagPr>
        <w:r>
          <w:t>3.2cm</w:t>
        </w:r>
      </w:smartTag>
      <w:r>
        <w:t xml:space="preserve"> * </w:t>
      </w:r>
      <w:smartTag w:uri="urn:schemas-microsoft-com:office:smarttags" w:element="chmetcnv">
        <w:smartTagPr>
          <w:attr w:name="TCSC" w:val="0"/>
          <w:attr w:name="NumberType" w:val="1"/>
          <w:attr w:name="Negative" w:val="False"/>
          <w:attr w:name="HasSpace" w:val="False"/>
          <w:attr w:name="SourceValue" w:val="1.4"/>
          <w:attr w:name="UnitName" w:val="cm"/>
        </w:smartTagPr>
        <w:r>
          <w:t>1.4cm</w:t>
        </w:r>
      </w:smartTag>
    </w:p>
    <w:p w:rsidR="00B31639" w:rsidRDefault="00B31639" w:rsidP="005D2D74">
      <w:pPr>
        <w:ind w:left="420"/>
      </w:pPr>
      <w:r>
        <w:t xml:space="preserve">8 </w:t>
      </w:r>
      <w:r>
        <w:rPr>
          <w:rFonts w:hint="eastAsia"/>
        </w:rPr>
        <w:t>电源指示灯（红色）</w:t>
      </w:r>
    </w:p>
    <w:p w:rsidR="00B31639" w:rsidRDefault="00B31639" w:rsidP="005D2D74">
      <w:pPr>
        <w:ind w:left="420"/>
      </w:pPr>
    </w:p>
    <w:p w:rsidR="00B31639" w:rsidRDefault="00B31639" w:rsidP="00806ABE">
      <w:pPr>
        <w:pStyle w:val="Heading5"/>
        <w:numPr>
          <w:ilvl w:val="0"/>
          <w:numId w:val="7"/>
        </w:numPr>
      </w:pPr>
      <w:r>
        <w:rPr>
          <w:rFonts w:hint="eastAsia"/>
        </w:rPr>
        <w:t>光敏电阻传感器</w:t>
      </w:r>
    </w:p>
    <w:p w:rsidR="00B31639" w:rsidRDefault="00B31639" w:rsidP="00DD0E85">
      <w:pPr>
        <w:jc w:val="center"/>
      </w:pPr>
      <w:r>
        <w:tab/>
      </w:r>
      <w:r w:rsidRPr="001323A0">
        <w:rPr>
          <w:noProof/>
        </w:rPr>
        <w:pict>
          <v:shape id="图片 3" o:spid="_x0000_i1027" type="#_x0000_t75" style="width:130.5pt;height:130.5pt;visibility:visible">
            <v:imagedata r:id="rId7" o:title=""/>
          </v:shape>
        </w:pict>
      </w:r>
    </w:p>
    <w:p w:rsidR="00B31639" w:rsidRDefault="00B31639" w:rsidP="00F26934">
      <w:pPr>
        <w:ind w:leftChars="202" w:left="31680"/>
        <w:jc w:val="left"/>
      </w:pPr>
      <w:r>
        <w:tab/>
      </w:r>
      <w:r>
        <w:tab/>
      </w:r>
      <w:r w:rsidRPr="00DD0E85">
        <w:rPr>
          <w:rFonts w:hint="eastAsia"/>
        </w:rPr>
        <w:t>光敏传感器是利用光敏元件将光信号转换为电信号的传感器，它的敏感波长在可见光波长附近，包括红外线波长和紫外线波长。光传感器不只局限于对光的探测，它还可以作为探测元件组成其他传感器，对许多非电量进行检测，只要将这些非电量转换为光信号的变化即可。</w:t>
      </w:r>
    </w:p>
    <w:p w:rsidR="00B31639" w:rsidRDefault="00B31639" w:rsidP="00F26934">
      <w:pPr>
        <w:ind w:leftChars="202" w:left="31680"/>
        <w:jc w:val="left"/>
      </w:pPr>
      <w:r>
        <w:rPr>
          <w:rFonts w:hint="eastAsia"/>
        </w:rPr>
        <w:t>模块特色：</w:t>
      </w:r>
    </w:p>
    <w:p w:rsidR="00B31639" w:rsidRDefault="00B31639" w:rsidP="00F26934">
      <w:pPr>
        <w:ind w:leftChars="202" w:left="31680"/>
        <w:jc w:val="left"/>
      </w:pPr>
      <w:r>
        <w:t>1</w:t>
      </w:r>
      <w:r>
        <w:rPr>
          <w:rFonts w:hint="eastAsia"/>
        </w:rPr>
        <w:t>、采用灵敏型光敏电阻传感器</w:t>
      </w:r>
    </w:p>
    <w:p w:rsidR="00B31639" w:rsidRDefault="00B31639" w:rsidP="00F26934">
      <w:pPr>
        <w:ind w:leftChars="202" w:left="31680"/>
        <w:jc w:val="left"/>
      </w:pPr>
      <w:r>
        <w:t>2</w:t>
      </w:r>
      <w:r>
        <w:rPr>
          <w:rFonts w:hint="eastAsia"/>
        </w:rPr>
        <w:t>、比较器输出，信号干净，波形好，驱动能力强，超过</w:t>
      </w:r>
      <w:r>
        <w:t xml:space="preserve"> 15mA</w:t>
      </w:r>
      <w:r>
        <w:rPr>
          <w:rFonts w:hint="eastAsia"/>
        </w:rPr>
        <w:t>。</w:t>
      </w:r>
    </w:p>
    <w:p w:rsidR="00B31639" w:rsidRDefault="00B31639" w:rsidP="00F26934">
      <w:pPr>
        <w:ind w:leftChars="202" w:left="31680"/>
        <w:jc w:val="left"/>
      </w:pPr>
      <w:r>
        <w:t>3</w:t>
      </w:r>
      <w:r>
        <w:rPr>
          <w:rFonts w:hint="eastAsia"/>
        </w:rPr>
        <w:t>、配可调电位器可调节检测光线亮度</w:t>
      </w:r>
    </w:p>
    <w:p w:rsidR="00B31639" w:rsidRDefault="00B31639" w:rsidP="00F26934">
      <w:pPr>
        <w:ind w:leftChars="202" w:left="31680"/>
        <w:jc w:val="left"/>
      </w:pPr>
      <w:r>
        <w:t>4</w:t>
      </w:r>
      <w:r>
        <w:rPr>
          <w:rFonts w:hint="eastAsia"/>
        </w:rPr>
        <w:t>、工作电压</w:t>
      </w:r>
      <w:r>
        <w:t xml:space="preserve"> 3.3V-5V</w:t>
      </w:r>
    </w:p>
    <w:p w:rsidR="00B31639" w:rsidRDefault="00B31639" w:rsidP="00F26934">
      <w:pPr>
        <w:ind w:leftChars="202" w:left="31680"/>
        <w:jc w:val="left"/>
      </w:pPr>
      <w:r>
        <w:t>5</w:t>
      </w:r>
      <w:r>
        <w:rPr>
          <w:rFonts w:hint="eastAsia"/>
        </w:rPr>
        <w:t>、输出形式</w:t>
      </w:r>
      <w:r>
        <w:t xml:space="preserve"> </w:t>
      </w:r>
      <w:r>
        <w:rPr>
          <w:rFonts w:hint="eastAsia"/>
        </w:rPr>
        <w:t>：数字开关量输出（</w:t>
      </w:r>
      <w:r>
        <w:t xml:space="preserve">0 </w:t>
      </w:r>
      <w:r>
        <w:rPr>
          <w:rFonts w:hint="eastAsia"/>
        </w:rPr>
        <w:t>和</w:t>
      </w:r>
      <w:r>
        <w:t xml:space="preserve"> 1</w:t>
      </w:r>
      <w:r>
        <w:rPr>
          <w:rFonts w:hint="eastAsia"/>
        </w:rPr>
        <w:t>）</w:t>
      </w:r>
    </w:p>
    <w:p w:rsidR="00B31639" w:rsidRDefault="00B31639" w:rsidP="00F26934">
      <w:pPr>
        <w:ind w:leftChars="202" w:left="31680"/>
        <w:jc w:val="left"/>
      </w:pPr>
      <w:r>
        <w:t>6</w:t>
      </w:r>
      <w:r>
        <w:rPr>
          <w:rFonts w:hint="eastAsia"/>
        </w:rPr>
        <w:t>、设有固定螺栓孔，方便安装</w:t>
      </w:r>
    </w:p>
    <w:p w:rsidR="00B31639" w:rsidRDefault="00B31639" w:rsidP="00F26934">
      <w:pPr>
        <w:ind w:leftChars="202" w:left="31680"/>
        <w:jc w:val="left"/>
      </w:pPr>
      <w:r>
        <w:t>7</w:t>
      </w:r>
      <w:r>
        <w:rPr>
          <w:rFonts w:hint="eastAsia"/>
        </w:rPr>
        <w:t>、小板</w:t>
      </w:r>
      <w:r>
        <w:t xml:space="preserve"> PCB </w:t>
      </w:r>
      <w:r>
        <w:rPr>
          <w:rFonts w:hint="eastAsia"/>
        </w:rPr>
        <w:t>尺寸：</w:t>
      </w:r>
      <w:smartTag w:uri="urn:schemas-microsoft-com:office:smarttags" w:element="chmetcnv">
        <w:smartTagPr>
          <w:attr w:name="TCSC" w:val="0"/>
          <w:attr w:name="NumberType" w:val="1"/>
          <w:attr w:name="Negative" w:val="False"/>
          <w:attr w:name="HasSpace" w:val="False"/>
          <w:attr w:name="SourceValue" w:val="3.2"/>
          <w:attr w:name="UnitName" w:val="cm"/>
        </w:smartTagPr>
        <w:r>
          <w:t>3.2cm</w:t>
        </w:r>
      </w:smartTag>
      <w:r>
        <w:t xml:space="preserve"> x </w:t>
      </w:r>
      <w:smartTag w:uri="urn:schemas-microsoft-com:office:smarttags" w:element="chmetcnv">
        <w:smartTagPr>
          <w:attr w:name="TCSC" w:val="0"/>
          <w:attr w:name="NumberType" w:val="1"/>
          <w:attr w:name="Negative" w:val="False"/>
          <w:attr w:name="HasSpace" w:val="False"/>
          <w:attr w:name="SourceValue" w:val="1.4"/>
          <w:attr w:name="UnitName" w:val="cm"/>
        </w:smartTagPr>
        <w:r>
          <w:t>1.4cm</w:t>
        </w:r>
      </w:smartTag>
    </w:p>
    <w:p w:rsidR="00B31639" w:rsidRDefault="00B31639" w:rsidP="00F26934">
      <w:pPr>
        <w:ind w:leftChars="202" w:left="31680"/>
        <w:jc w:val="left"/>
      </w:pPr>
      <w:r>
        <w:t>8</w:t>
      </w:r>
      <w:r>
        <w:rPr>
          <w:rFonts w:hint="eastAsia"/>
        </w:rPr>
        <w:t>、使用宽电压</w:t>
      </w:r>
      <w:r>
        <w:t xml:space="preserve"> LM393 </w:t>
      </w:r>
      <w:r>
        <w:rPr>
          <w:rFonts w:hint="eastAsia"/>
        </w:rPr>
        <w:t>比较器</w:t>
      </w:r>
    </w:p>
    <w:p w:rsidR="00B31639" w:rsidRDefault="00B31639" w:rsidP="00DD0E85">
      <w:pPr>
        <w:jc w:val="left"/>
      </w:pPr>
    </w:p>
    <w:p w:rsidR="00B31639" w:rsidRDefault="00B31639" w:rsidP="00806ABE">
      <w:pPr>
        <w:pStyle w:val="Heading5"/>
        <w:numPr>
          <w:ilvl w:val="0"/>
          <w:numId w:val="7"/>
        </w:numPr>
      </w:pPr>
      <w:r w:rsidRPr="00DD0E85">
        <w:t>LCD</w:t>
      </w:r>
      <w:smartTag w:uri="urn:schemas-microsoft-com:office:smarttags" w:element="chmetcnv">
        <w:smartTagPr>
          <w:attr w:name="TCSC" w:val="0"/>
          <w:attr w:name="NumberType" w:val="1"/>
          <w:attr w:name="Negative" w:val="False"/>
          <w:attr w:name="HasSpace" w:val="False"/>
          <w:attr w:name="SourceValue" w:val="1602"/>
          <w:attr w:name="UnitName" w:val="a"/>
        </w:smartTagPr>
        <w:r w:rsidRPr="00DD0E85">
          <w:t>1602A</w:t>
        </w:r>
      </w:smartTag>
      <w:r>
        <w:rPr>
          <w:rFonts w:hint="eastAsia"/>
        </w:rPr>
        <w:t>显示屏</w:t>
      </w:r>
    </w:p>
    <w:p w:rsidR="00B31639" w:rsidRDefault="00B31639" w:rsidP="00DD0E85">
      <w:pPr>
        <w:jc w:val="center"/>
      </w:pPr>
      <w:r w:rsidRPr="001323A0">
        <w:rPr>
          <w:noProof/>
        </w:rPr>
        <w:pict>
          <v:shape id="图片 4" o:spid="_x0000_i1028" type="#_x0000_t75" alt="https://timgsa.baidu.com/timg?image&amp;quality=80&amp;size=b9999_10000&amp;sec=1514894836275&amp;di=b3c82bc1713c69518fbfd7d4890e61b2&amp;imgtype=0&amp;src=http%3A%2F%2Ffile.youboy.com%2Fa%2F61%2F24%2F76%2F0%2F7701380.jpg" style="width:135pt;height:111pt;visibility:visible">
            <v:imagedata r:id="rId8" o:title=""/>
          </v:shape>
        </w:pict>
      </w:r>
    </w:p>
    <w:p w:rsidR="00B31639" w:rsidRDefault="00B31639" w:rsidP="00DD0E85">
      <w:pPr>
        <w:ind w:left="420"/>
        <w:jc w:val="left"/>
      </w:pPr>
      <w:r>
        <w:t>FYLCD</w:t>
      </w:r>
      <w:smartTag w:uri="urn:schemas-microsoft-com:office:smarttags" w:element="chmetcnv">
        <w:smartTagPr>
          <w:attr w:name="TCSC" w:val="0"/>
          <w:attr w:name="NumberType" w:val="1"/>
          <w:attr w:name="Negative" w:val="False"/>
          <w:attr w:name="HasSpace" w:val="False"/>
          <w:attr w:name="SourceValue" w:val="1602"/>
          <w:attr w:name="UnitName" w:val="a"/>
        </w:smartTagPr>
        <w:r>
          <w:t>1602A</w:t>
        </w:r>
      </w:smartTag>
      <w:r>
        <w:t xml:space="preserve"> </w:t>
      </w:r>
      <w:r>
        <w:rPr>
          <w:rFonts w:hint="eastAsia"/>
        </w:rPr>
        <w:t>字符型液晶显示模块是专门用于显示字母、数字元、符号</w:t>
      </w:r>
    </w:p>
    <w:p w:rsidR="00B31639" w:rsidRDefault="00B31639" w:rsidP="00DD0E85">
      <w:pPr>
        <w:ind w:left="420"/>
        <w:jc w:val="left"/>
      </w:pPr>
      <w:r>
        <w:rPr>
          <w:rFonts w:hint="eastAsia"/>
        </w:rPr>
        <w:t>等的点阵型液晶显示模块。分</w:t>
      </w:r>
      <w:r>
        <w:t xml:space="preserve"> 4 </w:t>
      </w:r>
      <w:r>
        <w:rPr>
          <w:rFonts w:hint="eastAsia"/>
        </w:rPr>
        <w:t>位和</w:t>
      </w:r>
      <w:r>
        <w:t xml:space="preserve"> 8 </w:t>
      </w:r>
      <w:r>
        <w:rPr>
          <w:rFonts w:hint="eastAsia"/>
        </w:rPr>
        <w:t>位数据传输方式。提供</w:t>
      </w:r>
      <w:r>
        <w:t xml:space="preserve"> 5</w:t>
      </w:r>
      <w:r>
        <w:rPr>
          <w:rFonts w:hint="eastAsia"/>
        </w:rPr>
        <w:t>×</w:t>
      </w:r>
      <w:r>
        <w:t xml:space="preserve">7 </w:t>
      </w:r>
      <w:r>
        <w:rPr>
          <w:rFonts w:hint="eastAsia"/>
        </w:rPr>
        <w:t>点阵＋游</w:t>
      </w:r>
    </w:p>
    <w:p w:rsidR="00B31639" w:rsidRDefault="00B31639" w:rsidP="00DD0E85">
      <w:pPr>
        <w:ind w:left="420"/>
        <w:jc w:val="left"/>
      </w:pPr>
      <w:r>
        <w:rPr>
          <w:rFonts w:hint="eastAsia"/>
        </w:rPr>
        <w:t>标的显示模式。</w:t>
      </w:r>
    </w:p>
    <w:p w:rsidR="00B31639" w:rsidRDefault="00B31639" w:rsidP="00DD0E85">
      <w:pPr>
        <w:ind w:left="420"/>
        <w:jc w:val="left"/>
      </w:pPr>
      <w:r>
        <w:rPr>
          <w:rFonts w:hint="eastAsia"/>
        </w:rPr>
        <w:t>参数：</w:t>
      </w: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938"/>
        <w:gridCol w:w="3938"/>
      </w:tblGrid>
      <w:tr w:rsidR="00B31639" w:rsidRPr="00FE1A70" w:rsidTr="00FE1A70">
        <w:tc>
          <w:tcPr>
            <w:tcW w:w="3938" w:type="dxa"/>
          </w:tcPr>
          <w:p w:rsidR="00B31639" w:rsidRPr="00FE1A70" w:rsidRDefault="00B31639" w:rsidP="00DD0E85">
            <w:r w:rsidRPr="00FE1A70">
              <w:rPr>
                <w:rFonts w:hint="eastAsia"/>
              </w:rPr>
              <w:t>项</w:t>
            </w:r>
            <w:r w:rsidRPr="00FE1A70">
              <w:t xml:space="preserve"> </w:t>
            </w:r>
            <w:r w:rsidRPr="00FE1A70">
              <w:rPr>
                <w:rFonts w:hint="eastAsia"/>
              </w:rPr>
              <w:t>项</w:t>
            </w:r>
            <w:r w:rsidRPr="00FE1A70">
              <w:t xml:space="preserve"> </w:t>
            </w:r>
            <w:r w:rsidRPr="00FE1A70">
              <w:rPr>
                <w:rFonts w:hint="eastAsia"/>
              </w:rPr>
              <w:t>目</w:t>
            </w:r>
            <w:r w:rsidRPr="00FE1A70">
              <w:t xml:space="preserve">  </w:t>
            </w:r>
            <w:r w:rsidRPr="00FE1A70">
              <w:rPr>
                <w:rFonts w:hint="eastAsia"/>
              </w:rPr>
              <w:t>参</w:t>
            </w:r>
            <w:r w:rsidRPr="00FE1A70">
              <w:t xml:space="preserve"> </w:t>
            </w:r>
            <w:r w:rsidRPr="00FE1A70">
              <w:rPr>
                <w:rFonts w:hint="eastAsia"/>
              </w:rPr>
              <w:t>参</w:t>
            </w:r>
            <w:r w:rsidRPr="00FE1A70">
              <w:t xml:space="preserve"> </w:t>
            </w:r>
            <w:r w:rsidRPr="00FE1A70">
              <w:rPr>
                <w:rFonts w:hint="eastAsia"/>
              </w:rPr>
              <w:t>考</w:t>
            </w:r>
            <w:r w:rsidRPr="00FE1A70">
              <w:t xml:space="preserve"> </w:t>
            </w:r>
            <w:r w:rsidRPr="00FE1A70">
              <w:rPr>
                <w:rFonts w:hint="eastAsia"/>
              </w:rPr>
              <w:t>值</w:t>
            </w:r>
          </w:p>
        </w:tc>
        <w:tc>
          <w:tcPr>
            <w:tcW w:w="3938" w:type="dxa"/>
          </w:tcPr>
          <w:p w:rsidR="00B31639" w:rsidRPr="00FE1A70" w:rsidRDefault="00B31639" w:rsidP="00DD0E85">
            <w:r w:rsidRPr="00FE1A70">
              <w:rPr>
                <w:rFonts w:hint="eastAsia"/>
              </w:rPr>
              <w:t>项</w:t>
            </w:r>
            <w:r w:rsidRPr="00FE1A70">
              <w:t xml:space="preserve"> </w:t>
            </w:r>
            <w:r w:rsidRPr="00FE1A70">
              <w:rPr>
                <w:rFonts w:hint="eastAsia"/>
              </w:rPr>
              <w:t>项</w:t>
            </w:r>
            <w:r w:rsidRPr="00FE1A70">
              <w:t xml:space="preserve"> </w:t>
            </w:r>
            <w:r w:rsidRPr="00FE1A70">
              <w:rPr>
                <w:rFonts w:hint="eastAsia"/>
              </w:rPr>
              <w:t>目</w:t>
            </w:r>
            <w:r w:rsidRPr="00FE1A70">
              <w:t xml:space="preserve">  </w:t>
            </w:r>
            <w:r w:rsidRPr="00FE1A70">
              <w:rPr>
                <w:rFonts w:hint="eastAsia"/>
              </w:rPr>
              <w:t>参</w:t>
            </w:r>
            <w:r w:rsidRPr="00FE1A70">
              <w:t xml:space="preserve"> </w:t>
            </w:r>
            <w:r w:rsidRPr="00FE1A70">
              <w:rPr>
                <w:rFonts w:hint="eastAsia"/>
              </w:rPr>
              <w:t>参</w:t>
            </w:r>
            <w:r w:rsidRPr="00FE1A70">
              <w:t xml:space="preserve"> </w:t>
            </w:r>
            <w:r w:rsidRPr="00FE1A70">
              <w:rPr>
                <w:rFonts w:hint="eastAsia"/>
              </w:rPr>
              <w:t>考</w:t>
            </w:r>
            <w:r w:rsidRPr="00FE1A70">
              <w:t xml:space="preserve"> </w:t>
            </w:r>
            <w:r w:rsidRPr="00FE1A70">
              <w:rPr>
                <w:rFonts w:hint="eastAsia"/>
              </w:rPr>
              <w:t>值</w:t>
            </w:r>
          </w:p>
        </w:tc>
      </w:tr>
      <w:tr w:rsidR="00B31639" w:rsidRPr="00FE1A70" w:rsidTr="00FE1A70">
        <w:tc>
          <w:tcPr>
            <w:tcW w:w="3938" w:type="dxa"/>
          </w:tcPr>
          <w:p w:rsidR="00B31639" w:rsidRPr="00FE1A70" w:rsidRDefault="00B31639" w:rsidP="00DD0E85">
            <w:r w:rsidRPr="00FE1A70">
              <w:rPr>
                <w:rFonts w:hint="eastAsia"/>
              </w:rPr>
              <w:t>逻辑工作电压（</w:t>
            </w:r>
            <w:r w:rsidRPr="00FE1A70">
              <w:t>Vdd</w:t>
            </w:r>
            <w:r w:rsidRPr="00FE1A70">
              <w:rPr>
                <w:rFonts w:hint="eastAsia"/>
              </w:rPr>
              <w:t>）</w:t>
            </w:r>
            <w:r w:rsidRPr="00FE1A70">
              <w:t xml:space="preserve">  +4.8 ~ +5.2V</w:t>
            </w:r>
          </w:p>
        </w:tc>
        <w:tc>
          <w:tcPr>
            <w:tcW w:w="3938" w:type="dxa"/>
          </w:tcPr>
          <w:p w:rsidR="00B31639" w:rsidRPr="00FE1A70" w:rsidRDefault="00B31639" w:rsidP="00DD0E85">
            <w:r w:rsidRPr="00FE1A70">
              <w:rPr>
                <w:rFonts w:hint="eastAsia"/>
              </w:rPr>
              <w:t>逻辑工作电压（</w:t>
            </w:r>
            <w:r w:rsidRPr="00FE1A70">
              <w:t>Vdd</w:t>
            </w:r>
            <w:r w:rsidRPr="00FE1A70">
              <w:rPr>
                <w:rFonts w:hint="eastAsia"/>
              </w:rPr>
              <w:t>）</w:t>
            </w:r>
            <w:r w:rsidRPr="00FE1A70">
              <w:t xml:space="preserve">  +4.8 ~ +5.2V</w:t>
            </w:r>
          </w:p>
        </w:tc>
      </w:tr>
      <w:tr w:rsidR="00B31639" w:rsidRPr="00FE1A70" w:rsidTr="00FE1A70">
        <w:tc>
          <w:tcPr>
            <w:tcW w:w="3938" w:type="dxa"/>
          </w:tcPr>
          <w:p w:rsidR="00B31639" w:rsidRPr="00FE1A70" w:rsidRDefault="00B31639" w:rsidP="00DD0E85">
            <w:r w:rsidRPr="00FE1A70">
              <w:t xml:space="preserve">LCD </w:t>
            </w:r>
            <w:r w:rsidRPr="00FE1A70">
              <w:rPr>
                <w:rFonts w:hint="eastAsia"/>
              </w:rPr>
              <w:t>驱动电压（</w:t>
            </w:r>
            <w:r w:rsidRPr="00FE1A70">
              <w:t>Vdd-Vo</w:t>
            </w:r>
            <w:r w:rsidRPr="00FE1A70">
              <w:rPr>
                <w:rFonts w:hint="eastAsia"/>
              </w:rPr>
              <w:t>）</w:t>
            </w:r>
            <w:r w:rsidRPr="00FE1A70">
              <w:t xml:space="preserve">  +3.0 ~ +5.0V</w:t>
            </w:r>
          </w:p>
        </w:tc>
        <w:tc>
          <w:tcPr>
            <w:tcW w:w="3938" w:type="dxa"/>
          </w:tcPr>
          <w:p w:rsidR="00B31639" w:rsidRPr="00FE1A70" w:rsidRDefault="00B31639" w:rsidP="00DD0E85">
            <w:r w:rsidRPr="00FE1A70">
              <w:t xml:space="preserve">LCD </w:t>
            </w:r>
            <w:r w:rsidRPr="00FE1A70">
              <w:rPr>
                <w:rFonts w:hint="eastAsia"/>
              </w:rPr>
              <w:t>驱动电压（</w:t>
            </w:r>
            <w:r w:rsidRPr="00FE1A70">
              <w:t>Vdd-Vo</w:t>
            </w:r>
            <w:r w:rsidRPr="00FE1A70">
              <w:rPr>
                <w:rFonts w:hint="eastAsia"/>
              </w:rPr>
              <w:t>）</w:t>
            </w:r>
            <w:r w:rsidRPr="00FE1A70">
              <w:t xml:space="preserve">  +3.0 ~ +5.0V</w:t>
            </w:r>
          </w:p>
        </w:tc>
      </w:tr>
      <w:tr w:rsidR="00B31639" w:rsidRPr="00FE1A70" w:rsidTr="00FE1A70">
        <w:tc>
          <w:tcPr>
            <w:tcW w:w="3938" w:type="dxa"/>
          </w:tcPr>
          <w:p w:rsidR="00B31639" w:rsidRPr="00FE1A70" w:rsidRDefault="00B31639" w:rsidP="00DD0E85">
            <w:r w:rsidRPr="00FE1A70">
              <w:rPr>
                <w:rFonts w:hint="eastAsia"/>
              </w:rPr>
              <w:t>工作温度（</w:t>
            </w:r>
            <w:r w:rsidRPr="00FE1A70">
              <w:t>Ta</w:t>
            </w:r>
            <w:r w:rsidRPr="00FE1A70">
              <w:rPr>
                <w:rFonts w:hint="eastAsia"/>
              </w:rPr>
              <w:t>）</w:t>
            </w:r>
            <w:r w:rsidRPr="00FE1A70">
              <w:t xml:space="preserve">  -20 ~ +</w:t>
            </w:r>
            <w:smartTag w:uri="urn:schemas-microsoft-com:office:smarttags" w:element="chmetcnv">
              <w:smartTagPr>
                <w:attr w:name="TCSC" w:val="0"/>
                <w:attr w:name="NumberType" w:val="1"/>
                <w:attr w:name="Negative" w:val="False"/>
                <w:attr w:name="HasSpace" w:val="False"/>
                <w:attr w:name="SourceValue" w:val="70"/>
                <w:attr w:name="UnitName" w:val="℃"/>
              </w:smartTagPr>
              <w:r w:rsidRPr="00FE1A70">
                <w:t>70</w:t>
              </w:r>
              <w:r w:rsidRPr="00FE1A70">
                <w:rPr>
                  <w:rFonts w:hint="eastAsia"/>
                </w:rPr>
                <w:t>℃</w:t>
              </w:r>
            </w:smartTag>
            <w:r w:rsidRPr="00FE1A70">
              <w:rPr>
                <w:rFonts w:hint="eastAsia"/>
              </w:rPr>
              <w:t>（宽温）</w:t>
            </w:r>
          </w:p>
        </w:tc>
        <w:tc>
          <w:tcPr>
            <w:tcW w:w="3938" w:type="dxa"/>
          </w:tcPr>
          <w:p w:rsidR="00B31639" w:rsidRPr="00FE1A70" w:rsidRDefault="00B31639" w:rsidP="00DD0E85">
            <w:r w:rsidRPr="00FE1A70">
              <w:rPr>
                <w:rFonts w:hint="eastAsia"/>
              </w:rPr>
              <w:t>工作温度（</w:t>
            </w:r>
            <w:r w:rsidRPr="00FE1A70">
              <w:t>Ta</w:t>
            </w:r>
            <w:r w:rsidRPr="00FE1A70">
              <w:rPr>
                <w:rFonts w:hint="eastAsia"/>
              </w:rPr>
              <w:t>）</w:t>
            </w:r>
            <w:r w:rsidRPr="00FE1A70">
              <w:t xml:space="preserve">  -20 ~ +</w:t>
            </w:r>
            <w:smartTag w:uri="urn:schemas-microsoft-com:office:smarttags" w:element="chmetcnv">
              <w:smartTagPr>
                <w:attr w:name="TCSC" w:val="0"/>
                <w:attr w:name="NumberType" w:val="1"/>
                <w:attr w:name="Negative" w:val="False"/>
                <w:attr w:name="HasSpace" w:val="False"/>
                <w:attr w:name="SourceValue" w:val="70"/>
                <w:attr w:name="UnitName" w:val="℃"/>
              </w:smartTagPr>
              <w:r w:rsidRPr="00FE1A70">
                <w:t>70</w:t>
              </w:r>
              <w:r w:rsidRPr="00FE1A70">
                <w:rPr>
                  <w:rFonts w:hint="eastAsia"/>
                </w:rPr>
                <w:t>℃</w:t>
              </w:r>
            </w:smartTag>
            <w:r w:rsidRPr="00FE1A70">
              <w:rPr>
                <w:rFonts w:hint="eastAsia"/>
              </w:rPr>
              <w:t>（宽温）</w:t>
            </w:r>
          </w:p>
        </w:tc>
      </w:tr>
      <w:tr w:rsidR="00B31639" w:rsidRPr="00FE1A70" w:rsidTr="00FE1A70">
        <w:tc>
          <w:tcPr>
            <w:tcW w:w="3938" w:type="dxa"/>
          </w:tcPr>
          <w:p w:rsidR="00B31639" w:rsidRPr="00FE1A70" w:rsidRDefault="00B31639" w:rsidP="00DD0E85">
            <w:r w:rsidRPr="00FE1A70">
              <w:rPr>
                <w:rFonts w:hint="eastAsia"/>
              </w:rPr>
              <w:t>储存温度</w:t>
            </w:r>
            <w:r w:rsidRPr="00FE1A70">
              <w:t xml:space="preserve">(Tsto)  -30 ~ + </w:t>
            </w:r>
            <w:smartTag w:uri="urn:schemas-microsoft-com:office:smarttags" w:element="chmetcnv">
              <w:smartTagPr>
                <w:attr w:name="TCSC" w:val="0"/>
                <w:attr w:name="NumberType" w:val="1"/>
                <w:attr w:name="Negative" w:val="False"/>
                <w:attr w:name="HasSpace" w:val="False"/>
                <w:attr w:name="SourceValue" w:val="80"/>
                <w:attr w:name="UnitName" w:val="℃"/>
              </w:smartTagPr>
              <w:r w:rsidRPr="00FE1A70">
                <w:t>80</w:t>
              </w:r>
              <w:r w:rsidRPr="00FE1A70">
                <w:rPr>
                  <w:rFonts w:hint="eastAsia"/>
                </w:rPr>
                <w:t>℃</w:t>
              </w:r>
            </w:smartTag>
            <w:r w:rsidRPr="00FE1A70">
              <w:rPr>
                <w:rFonts w:hint="eastAsia"/>
              </w:rPr>
              <w:t>（宽温）</w:t>
            </w:r>
          </w:p>
        </w:tc>
        <w:tc>
          <w:tcPr>
            <w:tcW w:w="3938" w:type="dxa"/>
          </w:tcPr>
          <w:p w:rsidR="00B31639" w:rsidRPr="00FE1A70" w:rsidRDefault="00B31639" w:rsidP="00DD0E85">
            <w:r w:rsidRPr="00FE1A70">
              <w:rPr>
                <w:rFonts w:hint="eastAsia"/>
              </w:rPr>
              <w:t>储存温度</w:t>
            </w:r>
            <w:r w:rsidRPr="00FE1A70">
              <w:t xml:space="preserve">(Tsto)  -30 ~ + </w:t>
            </w:r>
            <w:smartTag w:uri="urn:schemas-microsoft-com:office:smarttags" w:element="chmetcnv">
              <w:smartTagPr>
                <w:attr w:name="TCSC" w:val="0"/>
                <w:attr w:name="NumberType" w:val="1"/>
                <w:attr w:name="Negative" w:val="False"/>
                <w:attr w:name="HasSpace" w:val="False"/>
                <w:attr w:name="SourceValue" w:val="80"/>
                <w:attr w:name="UnitName" w:val="℃"/>
              </w:smartTagPr>
              <w:r w:rsidRPr="00FE1A70">
                <w:t>80</w:t>
              </w:r>
              <w:r w:rsidRPr="00FE1A70">
                <w:rPr>
                  <w:rFonts w:hint="eastAsia"/>
                </w:rPr>
                <w:t>℃</w:t>
              </w:r>
            </w:smartTag>
            <w:r w:rsidRPr="00FE1A70">
              <w:rPr>
                <w:rFonts w:hint="eastAsia"/>
              </w:rPr>
              <w:t>（宽温）</w:t>
            </w:r>
          </w:p>
        </w:tc>
      </w:tr>
      <w:tr w:rsidR="00B31639" w:rsidRPr="00FE1A70" w:rsidTr="00FE1A70">
        <w:tc>
          <w:tcPr>
            <w:tcW w:w="3938" w:type="dxa"/>
          </w:tcPr>
          <w:p w:rsidR="00B31639" w:rsidRPr="00FE1A70" w:rsidRDefault="00B31639" w:rsidP="00DD0E85">
            <w:r w:rsidRPr="00FE1A70">
              <w:rPr>
                <w:rFonts w:hint="eastAsia"/>
              </w:rPr>
              <w:t>工作电流（背光除外）</w:t>
            </w:r>
            <w:r w:rsidRPr="00FE1A70">
              <w:t xml:space="preserve">  1.7mA(max)</w:t>
            </w:r>
          </w:p>
        </w:tc>
        <w:tc>
          <w:tcPr>
            <w:tcW w:w="3938" w:type="dxa"/>
          </w:tcPr>
          <w:p w:rsidR="00B31639" w:rsidRPr="00FE1A70" w:rsidRDefault="00B31639" w:rsidP="00DD0E85">
            <w:r w:rsidRPr="00FE1A70">
              <w:rPr>
                <w:rFonts w:hint="eastAsia"/>
              </w:rPr>
              <w:t>工作电流（背光除外）</w:t>
            </w:r>
            <w:r w:rsidRPr="00FE1A70">
              <w:t xml:space="preserve">  1.7mA(max)</w:t>
            </w:r>
          </w:p>
        </w:tc>
      </w:tr>
      <w:tr w:rsidR="00B31639" w:rsidRPr="00FE1A70" w:rsidTr="00FE1A70">
        <w:tc>
          <w:tcPr>
            <w:tcW w:w="3938" w:type="dxa"/>
          </w:tcPr>
          <w:p w:rsidR="00B31639" w:rsidRPr="00FE1A70" w:rsidRDefault="00B31639" w:rsidP="00DD0E85">
            <w:r w:rsidRPr="00FE1A70">
              <w:rPr>
                <w:rFonts w:hint="eastAsia"/>
              </w:rPr>
              <w:t>工作电流（背光）</w:t>
            </w:r>
            <w:r w:rsidRPr="00FE1A70">
              <w:t xml:space="preserve">  24.0mA(max)</w:t>
            </w:r>
          </w:p>
        </w:tc>
        <w:tc>
          <w:tcPr>
            <w:tcW w:w="3938" w:type="dxa"/>
          </w:tcPr>
          <w:p w:rsidR="00B31639" w:rsidRPr="00FE1A70" w:rsidRDefault="00B31639" w:rsidP="00DD0E85">
            <w:r w:rsidRPr="00FE1A70">
              <w:rPr>
                <w:rFonts w:hint="eastAsia"/>
              </w:rPr>
              <w:t>工作电流（背光）</w:t>
            </w:r>
            <w:r w:rsidRPr="00FE1A70">
              <w:t xml:space="preserve">  24.0mA(max)</w:t>
            </w:r>
          </w:p>
        </w:tc>
      </w:tr>
    </w:tbl>
    <w:p w:rsidR="00B31639" w:rsidRDefault="00B31639" w:rsidP="00DD0E85">
      <w:pPr>
        <w:ind w:left="420"/>
        <w:jc w:val="left"/>
      </w:pPr>
    </w:p>
    <w:p w:rsidR="00B31639" w:rsidRDefault="00B31639" w:rsidP="00806ABE">
      <w:pPr>
        <w:pStyle w:val="Heading5"/>
        <w:numPr>
          <w:ilvl w:val="0"/>
          <w:numId w:val="7"/>
        </w:numPr>
      </w:pPr>
      <w:r w:rsidRPr="00DD0E85">
        <w:rPr>
          <w:rFonts w:hint="eastAsia"/>
        </w:rPr>
        <w:t>气体传感器</w:t>
      </w:r>
      <w:r w:rsidRPr="00DD0E85">
        <w:t>MQ-135</w:t>
      </w:r>
    </w:p>
    <w:p w:rsidR="00B31639" w:rsidRDefault="00B31639" w:rsidP="00DD0E85">
      <w:pPr>
        <w:ind w:left="420"/>
        <w:jc w:val="center"/>
      </w:pPr>
      <w:r w:rsidRPr="001323A0">
        <w:rPr>
          <w:noProof/>
        </w:rPr>
        <w:pict>
          <v:shape id="图片 5" o:spid="_x0000_i1029" type="#_x0000_t75" alt="https://ss1.bdstatic.com/70cFuXSh_Q1YnxGkpoWK1HF6hhy/it/u=3409182692,2245336327&amp;fm=27&amp;gp=0.jpg" style="width:107.25pt;height:102pt;visibility:visible">
            <v:imagedata r:id="rId9" o:title="" cropleft="12296f" cropright="8488f"/>
          </v:shape>
        </w:pict>
      </w:r>
    </w:p>
    <w:p w:rsidR="00B31639" w:rsidRDefault="00B31639" w:rsidP="00DD0E85">
      <w:pPr>
        <w:ind w:left="420"/>
        <w:jc w:val="left"/>
      </w:pPr>
      <w:r>
        <w:tab/>
      </w:r>
      <w:r w:rsidRPr="00DD0E85">
        <w:t>MQ135</w:t>
      </w:r>
      <w:r w:rsidRPr="00DD0E85">
        <w:rPr>
          <w:rFonts w:hint="eastAsia"/>
        </w:rPr>
        <w:t>气体传感器所使用的气敏材料是在清洁空气中电导率较低的二氧化锡</w:t>
      </w:r>
      <w:r w:rsidRPr="00DD0E85">
        <w:t>(SnO2)</w:t>
      </w:r>
      <w:r w:rsidRPr="00DD0E85">
        <w:rPr>
          <w:rFonts w:hint="eastAsia"/>
        </w:rPr>
        <w:t>。当传感器所处环境中存在污染气体时，传感器的电导率随空气中污染气体浓度的增加而增大。使用简单的电路即可将电导率的变化转换为与该气体浓度相对应的输出信号。</w:t>
      </w:r>
    </w:p>
    <w:p w:rsidR="00B31639" w:rsidRDefault="00B31639" w:rsidP="00DD0E85">
      <w:pPr>
        <w:ind w:left="420"/>
        <w:jc w:val="left"/>
      </w:pPr>
      <w:r>
        <w:rPr>
          <w:rFonts w:hint="eastAsia"/>
        </w:rPr>
        <w:t>模块参数：</w:t>
      </w:r>
    </w:p>
    <w:p w:rsidR="00B31639" w:rsidRPr="00DD0E85" w:rsidRDefault="00B31639" w:rsidP="00B74E28">
      <w:pPr>
        <w:ind w:left="420"/>
        <w:jc w:val="center"/>
      </w:pPr>
      <w:r w:rsidRPr="001323A0">
        <w:rPr>
          <w:noProof/>
        </w:rPr>
        <w:pict>
          <v:shape id="图片 6" o:spid="_x0000_i1030" type="#_x0000_t75" style="width:205.5pt;height:279pt;visibility:visible">
            <v:imagedata r:id="rId10" o:title=""/>
          </v:shape>
        </w:pict>
      </w:r>
    </w:p>
    <w:p w:rsidR="00B31639" w:rsidRDefault="00B31639" w:rsidP="005D2D74">
      <w:pPr>
        <w:pStyle w:val="Heading3"/>
      </w:pPr>
      <w:r>
        <w:rPr>
          <w:rFonts w:hint="eastAsia"/>
        </w:rPr>
        <w:t>软件系统详细设计</w:t>
      </w:r>
    </w:p>
    <w:p w:rsidR="00B31639" w:rsidRPr="00806ABE" w:rsidRDefault="00B31639" w:rsidP="00806ABE"/>
    <w:p w:rsidR="00B31639" w:rsidRDefault="00B31639" w:rsidP="00B74E28">
      <w:pPr>
        <w:pStyle w:val="Heading4"/>
      </w:pPr>
      <w:r>
        <w:rPr>
          <w:rFonts w:hint="eastAsia"/>
        </w:rPr>
        <w:t>软件系统思路及流程</w:t>
      </w:r>
    </w:p>
    <w:p w:rsidR="00B31639" w:rsidRDefault="00B31639" w:rsidP="00C973AE">
      <w:r>
        <w:tab/>
      </w:r>
      <w:r>
        <w:rPr>
          <w:rFonts w:hint="eastAsia"/>
        </w:rPr>
        <w:t>硬件的主程序功能实现</w:t>
      </w:r>
      <w:r>
        <w:t>LCD</w:t>
      </w:r>
      <w:r>
        <w:rPr>
          <w:rFonts w:hint="eastAsia"/>
        </w:rPr>
        <w:t>初始化，进行温度和湿度测量和显示，当温湿度超过用户设置的上下限的时候，或者有害气体浓度超过设定的上限显示报警（亮红色</w:t>
      </w:r>
      <w:r>
        <w:t>LED</w:t>
      </w:r>
      <w:r>
        <w:rPr>
          <w:rFonts w:hint="eastAsia"/>
        </w:rPr>
        <w:t>灯）。</w:t>
      </w:r>
    </w:p>
    <w:p w:rsidR="00B31639" w:rsidRDefault="00B31639" w:rsidP="00C973AE">
      <w:r>
        <w:tab/>
      </w:r>
      <w:r>
        <w:rPr>
          <w:rFonts w:hint="eastAsia"/>
        </w:rPr>
        <w:t>用户使用界面程序功能由</w:t>
      </w:r>
      <w:r>
        <w:t>flask</w:t>
      </w:r>
      <w:r>
        <w:rPr>
          <w:rFonts w:hint="eastAsia"/>
        </w:rPr>
        <w:t>框架的页面显示，接受来自硬件程序传输过来的数据，显示出数据表格和图表，每</w:t>
      </w:r>
      <w:r>
        <w:t>5</w:t>
      </w:r>
      <w:r>
        <w:rPr>
          <w:rFonts w:hint="eastAsia"/>
        </w:rPr>
        <w:t>秒刷新一次，动态刷新。已接受的数据存入数据库，含日期和时间，用户可以翻看记录。用户登录后还可以对已经授权的硬件进行调控，如调控灯光或风扇等。</w:t>
      </w:r>
    </w:p>
    <w:p w:rsidR="00B31639" w:rsidRDefault="00B31639" w:rsidP="00C973AE">
      <w:r>
        <w:rPr>
          <w:rFonts w:hint="eastAsia"/>
        </w:rPr>
        <w:t>工作流程图如下：</w:t>
      </w:r>
    </w:p>
    <w:p w:rsidR="00B31639" w:rsidRPr="00C973AE" w:rsidRDefault="00B31639" w:rsidP="00E40949">
      <w:pPr>
        <w:jc w:val="center"/>
      </w:pPr>
      <w:r w:rsidRPr="001323A0">
        <w:rPr>
          <w:noProof/>
        </w:rPr>
        <w:pict>
          <v:shape id="图片 7" o:spid="_x0000_i1031" type="#_x0000_t75" style="width:168.75pt;height:278.25pt;visibility:visible">
            <v:imagedata r:id="rId11" o:title=""/>
          </v:shape>
        </w:pict>
      </w:r>
    </w:p>
    <w:p w:rsidR="00B31639" w:rsidRDefault="00B31639" w:rsidP="00B74E28">
      <w:pPr>
        <w:pStyle w:val="Heading4"/>
      </w:pPr>
      <w:r>
        <w:rPr>
          <w:rFonts w:hint="eastAsia"/>
        </w:rPr>
        <w:t>软件系统模型（数据库，关系逻辑）</w:t>
      </w:r>
    </w:p>
    <w:p w:rsidR="00B31639" w:rsidRDefault="00B31639" w:rsidP="00E40949">
      <w:r>
        <w:tab/>
      </w:r>
      <w:r>
        <w:rPr>
          <w:rFonts w:hint="eastAsia"/>
        </w:rPr>
        <w:t>该环境监测系统主要有五个数据表：温湿度数据表（</w:t>
      </w:r>
      <w:r>
        <w:t>dhtdata</w:t>
      </w:r>
      <w:r>
        <w:rPr>
          <w:rFonts w:hint="eastAsia"/>
        </w:rPr>
        <w:t>），亮度数据表（</w:t>
      </w:r>
      <w:r>
        <w:t>lightdata</w:t>
      </w:r>
      <w:r>
        <w:rPr>
          <w:rFonts w:hint="eastAsia"/>
        </w:rPr>
        <w:t>），气体数据表（</w:t>
      </w:r>
      <w:r>
        <w:t>gasdata</w:t>
      </w:r>
      <w:r>
        <w:rPr>
          <w:rFonts w:hint="eastAsia"/>
        </w:rPr>
        <w:t>），用户表（</w:t>
      </w:r>
      <w:r>
        <w:t>users</w:t>
      </w:r>
      <w:r>
        <w:rPr>
          <w:rFonts w:hint="eastAsia"/>
        </w:rPr>
        <w:t>），操作记录表（</w:t>
      </w:r>
      <w:r>
        <w:t>operatedata</w:t>
      </w:r>
      <w:r>
        <w:rPr>
          <w:rFonts w:hint="eastAsia"/>
        </w:rPr>
        <w:t>）</w:t>
      </w:r>
    </w:p>
    <w:p w:rsidR="00B31639" w:rsidRDefault="00B31639" w:rsidP="00C11D21">
      <w:pPr>
        <w:pStyle w:val="Heading5"/>
      </w:pPr>
      <w:r>
        <w:rPr>
          <w:rFonts w:hint="eastAsia"/>
        </w:rPr>
        <w:t>温湿度数据表（</w:t>
      </w:r>
      <w:r>
        <w:t>dhtdata</w:t>
      </w:r>
      <w:r>
        <w:rPr>
          <w:rFonts w:hint="eastAsia"/>
        </w:rPr>
        <w:t>）</w:t>
      </w:r>
    </w:p>
    <w:p w:rsidR="00B31639" w:rsidRDefault="00B31639" w:rsidP="00C11D21">
      <w:r>
        <w:tab/>
      </w:r>
      <w:r>
        <w:rPr>
          <w:rFonts w:hint="eastAsia"/>
        </w:rPr>
        <w:t>温湿度数据表</w:t>
      </w:r>
      <w:r>
        <w:t>(dhtdata)</w:t>
      </w:r>
      <w:r>
        <w:rPr>
          <w:rFonts w:hint="eastAsia"/>
        </w:rPr>
        <w:t>是存放监测温湿度所得数据的一个表格，硬件传输数据回来，每次传输都存储进这个表，用户界面可以调用这个表内的数据来显示在前端或</w:t>
      </w:r>
      <w:r>
        <w:t>LCD</w:t>
      </w:r>
      <w:r>
        <w:rPr>
          <w:rFonts w:hint="eastAsia"/>
        </w:rPr>
        <w:t>上。</w:t>
      </w:r>
    </w:p>
    <w:p w:rsidR="00B31639" w:rsidRDefault="00B31639" w:rsidP="00C11D21">
      <w:r>
        <w:tab/>
      </w:r>
      <w:r>
        <w:rPr>
          <w:rFonts w:hint="eastAsia"/>
        </w:rPr>
        <w:t>数据项：</w:t>
      </w:r>
    </w:p>
    <w:p w:rsidR="00B31639" w:rsidRDefault="00B31639" w:rsidP="00C11D21">
      <w:r>
        <w:tab/>
      </w:r>
      <w:r>
        <w:rPr>
          <w:rFonts w:hint="eastAsia"/>
        </w:rPr>
        <w:t>温度数值、温度小数位数值、湿度数值、湿度小数位数值、时间</w:t>
      </w:r>
    </w:p>
    <w:p w:rsidR="00B31639" w:rsidRDefault="00B31639" w:rsidP="00AD6748">
      <w:pPr>
        <w:pStyle w:val="Heading5"/>
      </w:pPr>
      <w:r>
        <w:rPr>
          <w:rFonts w:hint="eastAsia"/>
        </w:rPr>
        <w:t>亮度数据表（</w:t>
      </w:r>
      <w:r>
        <w:t>lightdata</w:t>
      </w:r>
      <w:r>
        <w:rPr>
          <w:rFonts w:hint="eastAsia"/>
        </w:rPr>
        <w:t>）</w:t>
      </w:r>
    </w:p>
    <w:p w:rsidR="00B31639" w:rsidRDefault="00B31639" w:rsidP="00AD6748">
      <w:r>
        <w:tab/>
      </w:r>
      <w:r>
        <w:rPr>
          <w:rFonts w:hint="eastAsia"/>
        </w:rPr>
        <w:t>亮度数据表</w:t>
      </w:r>
      <w:r>
        <w:t>(lightdata)</w:t>
      </w:r>
      <w:r w:rsidRPr="00AD6748">
        <w:t xml:space="preserve"> </w:t>
      </w:r>
      <w:r>
        <w:rPr>
          <w:rFonts w:hint="eastAsia"/>
        </w:rPr>
        <w:t>是存放监测亮度度所得数据的一个表格，硬件传输数据回来，每次传输都存储进这个表，用户界面可以调用这个表内的数据来显示在前端或</w:t>
      </w:r>
      <w:r>
        <w:t>LCD</w:t>
      </w:r>
      <w:r>
        <w:rPr>
          <w:rFonts w:hint="eastAsia"/>
        </w:rPr>
        <w:t>上。</w:t>
      </w:r>
    </w:p>
    <w:p w:rsidR="00B31639" w:rsidRDefault="00B31639" w:rsidP="00AD6748">
      <w:r>
        <w:tab/>
      </w:r>
      <w:r>
        <w:rPr>
          <w:rFonts w:hint="eastAsia"/>
        </w:rPr>
        <w:t>数据项：</w:t>
      </w:r>
    </w:p>
    <w:p w:rsidR="00B31639" w:rsidRDefault="00B31639" w:rsidP="00AD6748">
      <w:r>
        <w:tab/>
      </w:r>
      <w:r>
        <w:rPr>
          <w:rFonts w:hint="eastAsia"/>
        </w:rPr>
        <w:t>亮度、时间</w:t>
      </w:r>
    </w:p>
    <w:p w:rsidR="00B31639" w:rsidRPr="00AD6748" w:rsidRDefault="00B31639" w:rsidP="00AD6748">
      <w:pPr>
        <w:pStyle w:val="Heading5"/>
      </w:pPr>
      <w:r>
        <w:rPr>
          <w:rFonts w:hint="eastAsia"/>
        </w:rPr>
        <w:t>气体数据表（</w:t>
      </w:r>
      <w:r>
        <w:t>gasdata</w:t>
      </w:r>
      <w:r>
        <w:rPr>
          <w:rFonts w:hint="eastAsia"/>
        </w:rPr>
        <w:t>）</w:t>
      </w:r>
    </w:p>
    <w:p w:rsidR="00B31639" w:rsidRDefault="00B31639" w:rsidP="00AD6748">
      <w:r>
        <w:tab/>
      </w:r>
      <w:r>
        <w:rPr>
          <w:rFonts w:hint="eastAsia"/>
        </w:rPr>
        <w:t>气体数据表</w:t>
      </w:r>
      <w:r>
        <w:t>(gasdata)</w:t>
      </w:r>
      <w:r w:rsidRPr="00AD6748">
        <w:t xml:space="preserve"> </w:t>
      </w:r>
      <w:r>
        <w:rPr>
          <w:rFonts w:hint="eastAsia"/>
        </w:rPr>
        <w:t>是存放监测亮度度所得数据的一个表格，硬件传输数据回来，每次传输都存储进这个表，用户界面可以调用这个表内的数据来显示在前端或</w:t>
      </w:r>
      <w:r>
        <w:t>LCD</w:t>
      </w:r>
      <w:r>
        <w:rPr>
          <w:rFonts w:hint="eastAsia"/>
        </w:rPr>
        <w:t>上。</w:t>
      </w:r>
    </w:p>
    <w:p w:rsidR="00B31639" w:rsidRDefault="00B31639" w:rsidP="00AD6748">
      <w:r>
        <w:tab/>
      </w:r>
      <w:r>
        <w:rPr>
          <w:rFonts w:hint="eastAsia"/>
        </w:rPr>
        <w:t>数据项：</w:t>
      </w:r>
    </w:p>
    <w:p w:rsidR="00B31639" w:rsidRDefault="00B31639" w:rsidP="00AD6748">
      <w:r>
        <w:tab/>
      </w:r>
      <w:r>
        <w:rPr>
          <w:rFonts w:hint="eastAsia"/>
        </w:rPr>
        <w:t>气体数值、时间</w:t>
      </w:r>
    </w:p>
    <w:p w:rsidR="00B31639" w:rsidRDefault="00B31639" w:rsidP="00AD6748">
      <w:pPr>
        <w:pStyle w:val="Heading5"/>
      </w:pPr>
      <w:r>
        <w:rPr>
          <w:rFonts w:hint="eastAsia"/>
        </w:rPr>
        <w:t>用户表（</w:t>
      </w:r>
      <w:r>
        <w:t>users</w:t>
      </w:r>
      <w:r>
        <w:rPr>
          <w:rFonts w:hint="eastAsia"/>
        </w:rPr>
        <w:t>）</w:t>
      </w:r>
    </w:p>
    <w:p w:rsidR="00B31639" w:rsidRDefault="00B31639" w:rsidP="00AD6748">
      <w:r>
        <w:tab/>
      </w:r>
      <w:r>
        <w:rPr>
          <w:rFonts w:hint="eastAsia"/>
        </w:rPr>
        <w:t>用户表</w:t>
      </w:r>
      <w:r>
        <w:t>(users)</w:t>
      </w:r>
      <w:r>
        <w:rPr>
          <w:rFonts w:hint="eastAsia"/>
        </w:rPr>
        <w:t>存储用户的用户</w:t>
      </w:r>
      <w:r>
        <w:t>id</w:t>
      </w:r>
      <w:r>
        <w:rPr>
          <w:rFonts w:hint="eastAsia"/>
        </w:rPr>
        <w:t>，用户名，密码，注册时间，权限，最近登录时间的一个表格，用户只有相应的权限，才可以对模块进行调控，不然只能查看监测所得的数据。</w:t>
      </w:r>
    </w:p>
    <w:p w:rsidR="00B31639" w:rsidRDefault="00B31639" w:rsidP="00AD6748">
      <w:r>
        <w:tab/>
      </w:r>
      <w:r>
        <w:rPr>
          <w:rFonts w:hint="eastAsia"/>
        </w:rPr>
        <w:t>数据项：</w:t>
      </w:r>
    </w:p>
    <w:p w:rsidR="00B31639" w:rsidRDefault="00B31639" w:rsidP="00AD6748">
      <w:r>
        <w:tab/>
      </w:r>
      <w:r>
        <w:rPr>
          <w:rFonts w:hint="eastAsia"/>
        </w:rPr>
        <w:t>用户名、密码、权限、注册时间、最近登录时间</w:t>
      </w:r>
    </w:p>
    <w:p w:rsidR="00B31639" w:rsidRDefault="00B31639" w:rsidP="004047CC">
      <w:pPr>
        <w:pStyle w:val="Heading5"/>
      </w:pPr>
      <w:r w:rsidRPr="004047CC">
        <w:rPr>
          <w:rFonts w:hint="eastAsia"/>
        </w:rPr>
        <w:t>操作记录表（</w:t>
      </w:r>
      <w:r w:rsidRPr="004047CC">
        <w:t>operatedata</w:t>
      </w:r>
      <w:r w:rsidRPr="004047CC">
        <w:rPr>
          <w:rFonts w:hint="eastAsia"/>
        </w:rPr>
        <w:t>）</w:t>
      </w:r>
    </w:p>
    <w:p w:rsidR="00B31639" w:rsidRDefault="00B31639" w:rsidP="004047CC">
      <w:r>
        <w:tab/>
      </w:r>
      <w:r>
        <w:rPr>
          <w:rFonts w:hint="eastAsia"/>
        </w:rPr>
        <w:t>操作记录表</w:t>
      </w:r>
      <w:r>
        <w:t>(operatedata)</w:t>
      </w:r>
      <w:r>
        <w:rPr>
          <w:rFonts w:hint="eastAsia"/>
        </w:rPr>
        <w:t>存储操作的用户</w:t>
      </w:r>
      <w:r>
        <w:t>id</w:t>
      </w:r>
      <w:r>
        <w:rPr>
          <w:rFonts w:hint="eastAsia"/>
        </w:rPr>
        <w:t>，用户操作时间，用户操作对象值（不同的值对应不同的设备），用户操作值，方便查看操作记录。</w:t>
      </w:r>
      <w:bookmarkStart w:id="0" w:name="_GoBack"/>
      <w:bookmarkEnd w:id="0"/>
    </w:p>
    <w:p w:rsidR="00B31639" w:rsidRDefault="00B31639" w:rsidP="004047CC">
      <w:r>
        <w:tab/>
      </w:r>
      <w:r>
        <w:rPr>
          <w:rFonts w:hint="eastAsia"/>
        </w:rPr>
        <w:t>数据项：</w:t>
      </w:r>
    </w:p>
    <w:p w:rsidR="00B31639" w:rsidRPr="004047CC" w:rsidRDefault="00B31639" w:rsidP="004047CC">
      <w:r>
        <w:tab/>
      </w:r>
      <w:r w:rsidRPr="004047CC">
        <w:rPr>
          <w:rFonts w:hint="eastAsia"/>
        </w:rPr>
        <w:t>用户</w:t>
      </w:r>
      <w:r w:rsidRPr="004047CC">
        <w:t>id</w:t>
      </w:r>
      <w:r w:rsidRPr="004047CC">
        <w:rPr>
          <w:rFonts w:hint="eastAsia"/>
        </w:rPr>
        <w:t>，用户操作时间，用户操作对象值（不同的值对应不同的设备），用户操作值</w:t>
      </w:r>
    </w:p>
    <w:p w:rsidR="00B31639" w:rsidRDefault="00B31639" w:rsidP="00B74E28">
      <w:pPr>
        <w:pStyle w:val="Heading4"/>
      </w:pPr>
      <w:r>
        <w:rPr>
          <w:rFonts w:hint="eastAsia"/>
        </w:rPr>
        <w:t>软件系统界面</w:t>
      </w:r>
    </w:p>
    <w:p w:rsidR="00B31639" w:rsidRDefault="00B31639" w:rsidP="00F26934">
      <w:r>
        <w:pict>
          <v:shape id="_x0000_i1032" type="#_x0000_t75" style="width:408.75pt;height:241.5pt">
            <v:imagedata r:id="rId12" o:title=""/>
          </v:shape>
        </w:pict>
      </w:r>
    </w:p>
    <w:p w:rsidR="00B31639" w:rsidRDefault="00B31639" w:rsidP="00F26934">
      <w:r>
        <w:rPr>
          <w:rFonts w:hint="eastAsia"/>
        </w:rPr>
        <w:t>登陆页面，实现用户登录，注册，找回密码等功能</w:t>
      </w:r>
    </w:p>
    <w:p w:rsidR="00B31639" w:rsidRDefault="00B31639" w:rsidP="00F26934">
      <w:r>
        <w:pict>
          <v:shape id="_x0000_i1033" type="#_x0000_t75" style="width:410.25pt;height:266.25pt">
            <v:imagedata r:id="rId13" o:title=""/>
          </v:shape>
        </w:pict>
      </w:r>
    </w:p>
    <w:p w:rsidR="00B31639" w:rsidRDefault="00B31639" w:rsidP="00F26934">
      <w:r>
        <w:rPr>
          <w:rFonts w:hint="eastAsia"/>
        </w:rPr>
        <w:t>首页</w:t>
      </w:r>
    </w:p>
    <w:p w:rsidR="00B31639" w:rsidRDefault="00B31639" w:rsidP="00F26934">
      <w:r>
        <w:pict>
          <v:shape id="_x0000_i1034" type="#_x0000_t75" style="width:411.75pt;height:266.25pt">
            <v:imagedata r:id="rId14" o:title=""/>
          </v:shape>
        </w:pict>
      </w:r>
    </w:p>
    <w:p w:rsidR="00B31639" w:rsidRDefault="00B31639" w:rsidP="00F26934">
      <w:r>
        <w:rPr>
          <w:rFonts w:hint="eastAsia"/>
        </w:rPr>
        <w:t>阈值控制</w:t>
      </w:r>
    </w:p>
    <w:p w:rsidR="00B31639" w:rsidRDefault="00B31639" w:rsidP="00F26934">
      <w:r>
        <w:pict>
          <v:shape id="_x0000_i1035" type="#_x0000_t75" style="width:410.25pt;height:266.25pt">
            <v:imagedata r:id="rId15" o:title=""/>
          </v:shape>
        </w:pict>
      </w:r>
    </w:p>
    <w:p w:rsidR="00B31639" w:rsidRDefault="00B31639" w:rsidP="00F26934">
      <w:r>
        <w:rPr>
          <w:rFonts w:hint="eastAsia"/>
        </w:rPr>
        <w:t>服务器管理</w:t>
      </w:r>
    </w:p>
    <w:p w:rsidR="00B31639" w:rsidRDefault="00B31639" w:rsidP="00F26934">
      <w:r>
        <w:pict>
          <v:shape id="_x0000_i1036" type="#_x0000_t75" style="width:410.25pt;height:266.25pt">
            <v:imagedata r:id="rId16" o:title=""/>
          </v:shape>
        </w:pict>
      </w:r>
    </w:p>
    <w:p w:rsidR="00B31639" w:rsidRDefault="00B31639" w:rsidP="00F26934">
      <w:r>
        <w:rPr>
          <w:rFonts w:hint="eastAsia"/>
        </w:rPr>
        <w:t>环境控制</w:t>
      </w:r>
    </w:p>
    <w:p w:rsidR="00B31639" w:rsidRDefault="00B31639" w:rsidP="00F26934"/>
    <w:p w:rsidR="00B31639" w:rsidRDefault="00B31639" w:rsidP="00F26934"/>
    <w:p w:rsidR="00B31639" w:rsidRDefault="00B31639" w:rsidP="00F26934"/>
    <w:p w:rsidR="00B31639" w:rsidRDefault="00B31639" w:rsidP="00F26934">
      <w:r>
        <w:pict>
          <v:shape id="_x0000_i1037" type="#_x0000_t75" style="width:410.25pt;height:266.25pt">
            <v:imagedata r:id="rId17" o:title=""/>
          </v:shape>
        </w:pict>
      </w:r>
    </w:p>
    <w:p w:rsidR="00B31639" w:rsidRPr="00F26934" w:rsidRDefault="00B31639" w:rsidP="00F26934">
      <w:r>
        <w:rPr>
          <w:rFonts w:hint="eastAsia"/>
        </w:rPr>
        <w:t>数据查询</w:t>
      </w:r>
    </w:p>
    <w:sectPr w:rsidR="00B31639" w:rsidRPr="00F26934" w:rsidSect="00C72F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A2095"/>
    <w:multiLevelType w:val="hybridMultilevel"/>
    <w:tmpl w:val="32DECF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9A745B8"/>
    <w:multiLevelType w:val="hybridMultilevel"/>
    <w:tmpl w:val="CE52976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0841812"/>
    <w:multiLevelType w:val="hybridMultilevel"/>
    <w:tmpl w:val="5B6472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8FD2688"/>
    <w:multiLevelType w:val="hybridMultilevel"/>
    <w:tmpl w:val="C1D6C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95C6E3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nsid w:val="66F635C8"/>
    <w:multiLevelType w:val="multilevel"/>
    <w:tmpl w:val="2B1C3BF0"/>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6">
    <w:nsid w:val="71686C00"/>
    <w:multiLevelType w:val="hybridMultilevel"/>
    <w:tmpl w:val="17C41D7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75340EC2"/>
    <w:multiLevelType w:val="hybridMultilevel"/>
    <w:tmpl w:val="C3483C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41D7A"/>
    <w:rsid w:val="00084667"/>
    <w:rsid w:val="001323A0"/>
    <w:rsid w:val="001816DB"/>
    <w:rsid w:val="002B7EDF"/>
    <w:rsid w:val="003B405C"/>
    <w:rsid w:val="004047CC"/>
    <w:rsid w:val="004869F4"/>
    <w:rsid w:val="005D2D74"/>
    <w:rsid w:val="00624CC4"/>
    <w:rsid w:val="007E4868"/>
    <w:rsid w:val="00806ABE"/>
    <w:rsid w:val="00814885"/>
    <w:rsid w:val="0084442D"/>
    <w:rsid w:val="00941D7A"/>
    <w:rsid w:val="00AD6748"/>
    <w:rsid w:val="00B31639"/>
    <w:rsid w:val="00B74E28"/>
    <w:rsid w:val="00C11D21"/>
    <w:rsid w:val="00C50D71"/>
    <w:rsid w:val="00C72F3A"/>
    <w:rsid w:val="00C973AE"/>
    <w:rsid w:val="00DD0E85"/>
    <w:rsid w:val="00E40949"/>
    <w:rsid w:val="00ED02BB"/>
    <w:rsid w:val="00F26934"/>
    <w:rsid w:val="00FE1A7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748"/>
    <w:pPr>
      <w:widowControl w:val="0"/>
      <w:jc w:val="both"/>
    </w:pPr>
  </w:style>
  <w:style w:type="paragraph" w:styleId="Heading1">
    <w:name w:val="heading 1"/>
    <w:basedOn w:val="Normal"/>
    <w:next w:val="Normal"/>
    <w:link w:val="Heading1Char"/>
    <w:uiPriority w:val="99"/>
    <w:qFormat/>
    <w:rsid w:val="002B7ED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84442D"/>
    <w:pPr>
      <w:keepNext/>
      <w:keepLines/>
      <w:spacing w:before="260" w:after="260" w:line="416" w:lineRule="auto"/>
      <w:outlineLvl w:val="1"/>
    </w:pPr>
    <w:rPr>
      <w:rFonts w:ascii="Calibri Light" w:hAnsi="Calibri Light"/>
      <w:b/>
      <w:bCs/>
      <w:sz w:val="32"/>
      <w:szCs w:val="32"/>
    </w:rPr>
  </w:style>
  <w:style w:type="paragraph" w:styleId="Heading3">
    <w:name w:val="heading 3"/>
    <w:basedOn w:val="Normal"/>
    <w:next w:val="Normal"/>
    <w:link w:val="Heading3Char"/>
    <w:uiPriority w:val="99"/>
    <w:qFormat/>
    <w:rsid w:val="002B7EDF"/>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2B7EDF"/>
    <w:pPr>
      <w:keepNext/>
      <w:keepLines/>
      <w:spacing w:before="280" w:after="290" w:line="376" w:lineRule="auto"/>
      <w:outlineLvl w:val="3"/>
    </w:pPr>
    <w:rPr>
      <w:rFonts w:ascii="Calibri Light" w:hAnsi="Calibri Light"/>
      <w:b/>
      <w:bCs/>
      <w:sz w:val="28"/>
      <w:szCs w:val="28"/>
    </w:rPr>
  </w:style>
  <w:style w:type="paragraph" w:styleId="Heading5">
    <w:name w:val="heading 5"/>
    <w:basedOn w:val="Normal"/>
    <w:next w:val="Normal"/>
    <w:link w:val="Heading5Char"/>
    <w:uiPriority w:val="99"/>
    <w:qFormat/>
    <w:rsid w:val="005D2D74"/>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B7EDF"/>
    <w:rPr>
      <w:rFonts w:cs="Times New Roman"/>
      <w:b/>
      <w:bCs/>
      <w:kern w:val="44"/>
      <w:sz w:val="44"/>
      <w:szCs w:val="44"/>
    </w:rPr>
  </w:style>
  <w:style w:type="character" w:customStyle="1" w:styleId="Heading2Char">
    <w:name w:val="Heading 2 Char"/>
    <w:basedOn w:val="DefaultParagraphFont"/>
    <w:link w:val="Heading2"/>
    <w:uiPriority w:val="99"/>
    <w:locked/>
    <w:rsid w:val="0084442D"/>
    <w:rPr>
      <w:rFonts w:ascii="Calibri Light" w:eastAsia="宋体" w:hAnsi="Calibri Light" w:cs="Times New Roman"/>
      <w:b/>
      <w:bCs/>
      <w:sz w:val="32"/>
      <w:szCs w:val="32"/>
    </w:rPr>
  </w:style>
  <w:style w:type="character" w:customStyle="1" w:styleId="Heading3Char">
    <w:name w:val="Heading 3 Char"/>
    <w:basedOn w:val="DefaultParagraphFont"/>
    <w:link w:val="Heading3"/>
    <w:uiPriority w:val="99"/>
    <w:locked/>
    <w:rsid w:val="002B7EDF"/>
    <w:rPr>
      <w:rFonts w:cs="Times New Roman"/>
      <w:b/>
      <w:bCs/>
      <w:sz w:val="32"/>
      <w:szCs w:val="32"/>
    </w:rPr>
  </w:style>
  <w:style w:type="character" w:customStyle="1" w:styleId="Heading4Char">
    <w:name w:val="Heading 4 Char"/>
    <w:basedOn w:val="DefaultParagraphFont"/>
    <w:link w:val="Heading4"/>
    <w:uiPriority w:val="99"/>
    <w:locked/>
    <w:rsid w:val="002B7EDF"/>
    <w:rPr>
      <w:rFonts w:ascii="Calibri Light" w:eastAsia="宋体" w:hAnsi="Calibri Light" w:cs="Times New Roman"/>
      <w:b/>
      <w:bCs/>
      <w:sz w:val="28"/>
      <w:szCs w:val="28"/>
    </w:rPr>
  </w:style>
  <w:style w:type="character" w:customStyle="1" w:styleId="Heading5Char">
    <w:name w:val="Heading 5 Char"/>
    <w:basedOn w:val="DefaultParagraphFont"/>
    <w:link w:val="Heading5"/>
    <w:uiPriority w:val="99"/>
    <w:locked/>
    <w:rsid w:val="005D2D74"/>
    <w:rPr>
      <w:rFonts w:cs="Times New Roman"/>
      <w:b/>
      <w:bCs/>
      <w:sz w:val="28"/>
      <w:szCs w:val="28"/>
    </w:rPr>
  </w:style>
  <w:style w:type="paragraph" w:styleId="Title">
    <w:name w:val="Title"/>
    <w:basedOn w:val="Normal"/>
    <w:next w:val="Normal"/>
    <w:link w:val="TitleChar"/>
    <w:uiPriority w:val="99"/>
    <w:qFormat/>
    <w:rsid w:val="002B7EDF"/>
    <w:pPr>
      <w:spacing w:before="240" w:after="60"/>
      <w:jc w:val="center"/>
      <w:outlineLvl w:val="0"/>
    </w:pPr>
    <w:rPr>
      <w:rFonts w:ascii="Calibri Light" w:hAnsi="Calibri Light"/>
      <w:b/>
      <w:bCs/>
      <w:sz w:val="32"/>
      <w:szCs w:val="32"/>
    </w:rPr>
  </w:style>
  <w:style w:type="character" w:customStyle="1" w:styleId="TitleChar">
    <w:name w:val="Title Char"/>
    <w:basedOn w:val="DefaultParagraphFont"/>
    <w:link w:val="Title"/>
    <w:uiPriority w:val="99"/>
    <w:locked/>
    <w:rsid w:val="002B7EDF"/>
    <w:rPr>
      <w:rFonts w:ascii="Calibri Light" w:eastAsia="宋体" w:hAnsi="Calibri Light" w:cs="Times New Roman"/>
      <w:b/>
      <w:bCs/>
      <w:sz w:val="32"/>
      <w:szCs w:val="32"/>
    </w:rPr>
  </w:style>
  <w:style w:type="paragraph" w:styleId="ListParagraph">
    <w:name w:val="List Paragraph"/>
    <w:basedOn w:val="Normal"/>
    <w:uiPriority w:val="99"/>
    <w:qFormat/>
    <w:rsid w:val="005D2D74"/>
    <w:pPr>
      <w:ind w:firstLineChars="200" w:firstLine="420"/>
    </w:pPr>
  </w:style>
  <w:style w:type="table" w:styleId="TableGrid">
    <w:name w:val="Table Grid"/>
    <w:basedOn w:val="TableNormal"/>
    <w:uiPriority w:val="99"/>
    <w:rsid w:val="00DD0E85"/>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10</Pages>
  <Words>477</Words>
  <Characters>2719</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总体设计</dc:title>
  <dc:subject/>
  <dc:creator>deabal Zhang</dc:creator>
  <cp:keywords/>
  <dc:description/>
  <cp:lastModifiedBy>zhousj</cp:lastModifiedBy>
  <cp:revision>2</cp:revision>
  <dcterms:created xsi:type="dcterms:W3CDTF">2018-01-04T07:06:00Z</dcterms:created>
  <dcterms:modified xsi:type="dcterms:W3CDTF">2018-01-04T07:06:00Z</dcterms:modified>
</cp:coreProperties>
</file>